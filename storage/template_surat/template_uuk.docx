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405BA" w14:textId="77777777" w:rsidR="008F5DD8" w:rsidRPr="00537DAE" w:rsidRDefault="003018FE" w:rsidP="000A1DB2">
      <w:pPr>
        <w:tabs>
          <w:tab w:val="left" w:pos="180"/>
        </w:tabs>
        <w:ind w:right="9528"/>
        <w:jc w:val="center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8F5DD8" w:rsidRPr="00537DAE">
        <w:rPr>
          <w:rFonts w:ascii="Arial" w:hAnsi="Arial" w:cs="Arial"/>
        </w:rPr>
        <w:t xml:space="preserve">IVISI </w:t>
      </w:r>
      <w:proofErr w:type="spellStart"/>
      <w:r w:rsidR="008F5DD8" w:rsidRPr="00537DAE">
        <w:rPr>
          <w:rFonts w:ascii="Arial" w:hAnsi="Arial" w:cs="Arial"/>
        </w:rPr>
        <w:t>PROFESI</w:t>
      </w:r>
      <w:proofErr w:type="spellEnd"/>
      <w:r w:rsidR="008F5DD8" w:rsidRPr="00537DAE">
        <w:rPr>
          <w:rFonts w:ascii="Arial" w:hAnsi="Arial" w:cs="Arial"/>
        </w:rPr>
        <w:t xml:space="preserve"> DAN </w:t>
      </w:r>
      <w:proofErr w:type="spellStart"/>
      <w:r w:rsidR="008F5DD8" w:rsidRPr="00537DAE">
        <w:rPr>
          <w:rFonts w:ascii="Arial" w:hAnsi="Arial" w:cs="Arial"/>
        </w:rPr>
        <w:t>PENGAMANAN</w:t>
      </w:r>
      <w:proofErr w:type="spellEnd"/>
      <w:r w:rsidR="008F5DD8" w:rsidRPr="00537DAE">
        <w:rPr>
          <w:rFonts w:ascii="Arial" w:hAnsi="Arial" w:cs="Arial"/>
        </w:rPr>
        <w:t xml:space="preserve"> </w:t>
      </w:r>
      <w:proofErr w:type="spellStart"/>
      <w:r w:rsidR="008F5DD8" w:rsidRPr="00537DAE">
        <w:rPr>
          <w:rFonts w:ascii="Arial" w:hAnsi="Arial" w:cs="Arial"/>
        </w:rPr>
        <w:t>POLRI</w:t>
      </w:r>
      <w:proofErr w:type="spellEnd"/>
    </w:p>
    <w:p w14:paraId="1DDC5669" w14:textId="77777777" w:rsidR="008F5DD8" w:rsidRPr="00537DAE" w:rsidRDefault="006F2D55" w:rsidP="000A1DB2">
      <w:pPr>
        <w:ind w:right="9528"/>
        <w:jc w:val="center"/>
        <w:rPr>
          <w:rFonts w:ascii="Arial" w:hAnsi="Arial" w:cs="Arial"/>
        </w:rPr>
      </w:pPr>
      <w:r w:rsidRPr="00537DAE">
        <w:rPr>
          <w:rFonts w:ascii="Arial" w:hAnsi="Arial" w:cs="Arial"/>
        </w:rPr>
        <w:t>BIRO</w:t>
      </w:r>
      <w:r w:rsidR="008F5DD8" w:rsidRPr="00537DAE">
        <w:rPr>
          <w:rFonts w:ascii="Arial" w:hAnsi="Arial" w:cs="Arial"/>
        </w:rPr>
        <w:t xml:space="preserve"> </w:t>
      </w:r>
      <w:proofErr w:type="spellStart"/>
      <w:r w:rsidR="008F5DD8" w:rsidRPr="00537DAE">
        <w:rPr>
          <w:rFonts w:ascii="Arial" w:hAnsi="Arial" w:cs="Arial"/>
        </w:rPr>
        <w:t>PENGAMA</w:t>
      </w:r>
      <w:r w:rsidR="00843A3A" w:rsidRPr="00537DAE">
        <w:rPr>
          <w:rFonts w:ascii="Arial" w:hAnsi="Arial" w:cs="Arial"/>
        </w:rPr>
        <w:t>N</w:t>
      </w:r>
      <w:r w:rsidR="008F5DD8" w:rsidRPr="00537DAE">
        <w:rPr>
          <w:rFonts w:ascii="Arial" w:hAnsi="Arial" w:cs="Arial"/>
        </w:rPr>
        <w:t>AN</w:t>
      </w:r>
      <w:proofErr w:type="spellEnd"/>
      <w:r w:rsidR="008F5DD8" w:rsidRPr="00537DAE">
        <w:rPr>
          <w:rFonts w:ascii="Arial" w:hAnsi="Arial" w:cs="Arial"/>
        </w:rPr>
        <w:t xml:space="preserve"> INTERNAL</w:t>
      </w:r>
    </w:p>
    <w:p w14:paraId="28EBC993" w14:textId="3BF020D3" w:rsidR="00325852" w:rsidRPr="00537DAE" w:rsidRDefault="00FD28F1" w:rsidP="008E3664">
      <w:pPr>
        <w:ind w:right="9528"/>
        <w:jc w:val="center"/>
        <w:rPr>
          <w:rFonts w:ascii="Arial" w:hAnsi="Arial" w:cs="Arial"/>
          <w:b/>
          <w:u w:val="single"/>
        </w:rPr>
      </w:pPr>
      <w:r w:rsidRPr="00537DAE">
        <w:rPr>
          <w:rFonts w:ascii="Arial" w:hAnsi="Arial" w:cs="Arial"/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620F503E" wp14:editId="1870D6E0">
                <wp:simplePos x="0" y="0"/>
                <wp:positionH relativeFrom="column">
                  <wp:posOffset>16510</wp:posOffset>
                </wp:positionH>
                <wp:positionV relativeFrom="paragraph">
                  <wp:posOffset>11430</wp:posOffset>
                </wp:positionV>
                <wp:extent cx="3131820" cy="0"/>
                <wp:effectExtent l="12065" t="12700" r="8890" b="6350"/>
                <wp:wrapNone/>
                <wp:docPr id="6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318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73B4E1B8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3pt,.9pt" to="247.9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"/>
            </w:pict>
          </mc:Fallback>
        </mc:AlternateContent>
      </w:r>
    </w:p>
    <w:p w14:paraId="78A0C532" w14:textId="77777777" w:rsidR="00DF3CE6" w:rsidRDefault="00DF3CE6" w:rsidP="008F5DD8">
      <w:pPr>
        <w:jc w:val="center"/>
        <w:rPr>
          <w:rFonts w:ascii="Arial" w:hAnsi="Arial" w:cs="Arial"/>
          <w:b/>
          <w:u w:val="single"/>
        </w:rPr>
      </w:pPr>
    </w:p>
    <w:p w14:paraId="4ABA033A" w14:textId="3AB846B0" w:rsidR="008F5DD8" w:rsidRPr="00537DAE" w:rsidRDefault="00FD28F1" w:rsidP="008F5DD8">
      <w:pPr>
        <w:jc w:val="center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0863F02" wp14:editId="058AD920">
                <wp:simplePos x="0" y="0"/>
                <wp:positionH relativeFrom="column">
                  <wp:posOffset>2876550</wp:posOffset>
                </wp:positionH>
                <wp:positionV relativeFrom="paragraph">
                  <wp:posOffset>176530</wp:posOffset>
                </wp:positionV>
                <wp:extent cx="3491865" cy="635"/>
                <wp:effectExtent l="5080" t="13970" r="8255" b="13970"/>
                <wp:wrapNone/>
                <wp:docPr id="5" name="Auto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4918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type w14:anchorId="7142DB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7" o:spid="_x0000_s1026" type="#_x0000_t32" style="position:absolute;margin-left:226.5pt;margin-top:13.9pt;width:274.95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"/>
            </w:pict>
          </mc:Fallback>
        </mc:AlternateContent>
      </w:r>
      <w:proofErr w:type="spellStart"/>
      <w:r w:rsidR="00C43CAF" w:rsidRPr="00537DAE">
        <w:rPr>
          <w:rFonts w:ascii="Arial" w:hAnsi="Arial" w:cs="Arial"/>
        </w:rPr>
        <w:t>UNSUR-UNSUR</w:t>
      </w:r>
      <w:proofErr w:type="spellEnd"/>
      <w:r w:rsidR="00C43CAF" w:rsidRPr="00537DAE">
        <w:rPr>
          <w:rFonts w:ascii="Arial" w:hAnsi="Arial" w:cs="Arial"/>
        </w:rPr>
        <w:t xml:space="preserve"> UTAMA KETERANGAN (UUK</w:t>
      </w:r>
      <w:r w:rsidR="008F5DD8" w:rsidRPr="00537DAE">
        <w:rPr>
          <w:rFonts w:ascii="Arial" w:hAnsi="Arial" w:cs="Arial"/>
        </w:rPr>
        <w:t xml:space="preserve">) </w:t>
      </w:r>
    </w:p>
    <w:p w14:paraId="5D1AAFD8" w14:textId="193250B5" w:rsidR="008F5DD8" w:rsidRDefault="00B26857" w:rsidP="0080431E">
      <w:pPr>
        <w:jc w:val="center"/>
        <w:rPr>
          <w:rFonts w:ascii="Arial" w:hAnsi="Arial" w:cs="Arial"/>
          <w:lang w:val="pt-BR"/>
        </w:rPr>
      </w:pPr>
      <w:r w:rsidRPr="00537DAE">
        <w:rPr>
          <w:rFonts w:ascii="Arial" w:hAnsi="Arial" w:cs="Arial"/>
          <w:lang w:val="pt-BR"/>
        </w:rPr>
        <w:t xml:space="preserve">Nomor </w:t>
      </w:r>
      <w:r w:rsidR="008F5DD8" w:rsidRPr="00537DAE">
        <w:rPr>
          <w:rFonts w:ascii="Arial" w:hAnsi="Arial" w:cs="Arial"/>
          <w:lang w:val="pt-BR"/>
        </w:rPr>
        <w:t xml:space="preserve">: </w:t>
      </w:r>
      <w:r w:rsidR="00C5378A" w:rsidRPr="00537DAE">
        <w:rPr>
          <w:rFonts w:ascii="Arial" w:hAnsi="Arial" w:cs="Arial"/>
          <w:lang w:val="pt-BR"/>
        </w:rPr>
        <w:t>R/</w:t>
      </w:r>
      <w:r w:rsidR="008F5DD8" w:rsidRPr="00537DAE">
        <w:rPr>
          <w:rFonts w:ascii="Arial" w:hAnsi="Arial" w:cs="Arial"/>
          <w:lang w:val="pt-BR"/>
        </w:rPr>
        <w:t>UUK</w:t>
      </w:r>
      <w:r w:rsidR="00C5378A" w:rsidRPr="00537DAE">
        <w:rPr>
          <w:rFonts w:ascii="Arial" w:hAnsi="Arial" w:cs="Arial"/>
          <w:lang w:val="pt-BR"/>
        </w:rPr>
        <w:t>-</w:t>
      </w:r>
      <w:r w:rsidR="00BD5E86" w:rsidRPr="00537DAE">
        <w:rPr>
          <w:rFonts w:ascii="Arial" w:hAnsi="Arial" w:cs="Arial"/>
          <w:lang w:val="pt-BR"/>
        </w:rPr>
        <w:t xml:space="preserve">  </w:t>
      </w:r>
      <w:r w:rsidR="0042137C">
        <w:rPr>
          <w:rFonts w:ascii="Arial" w:hAnsi="Arial" w:cs="Arial"/>
          <w:lang w:val="pt-BR"/>
        </w:rPr>
        <w:t xml:space="preserve">  </w:t>
      </w:r>
      <w:r w:rsidR="00580D7B" w:rsidRPr="00537DAE">
        <w:rPr>
          <w:rFonts w:ascii="Arial" w:hAnsi="Arial" w:cs="Arial"/>
          <w:lang w:val="pt-BR"/>
        </w:rPr>
        <w:t xml:space="preserve"> </w:t>
      </w:r>
      <w:r w:rsidR="00896B4D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5A7A51" w:rsidRPr="00537DAE">
        <w:rPr>
          <w:rFonts w:ascii="Arial" w:hAnsi="Arial" w:cs="Arial"/>
          <w:lang w:val="pt-BR"/>
        </w:rPr>
        <w:t xml:space="preserve"> </w:t>
      </w:r>
      <w:r w:rsidR="002A338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 xml:space="preserve"> </w:t>
      </w:r>
      <w:r w:rsidR="00713098">
        <w:rPr>
          <w:rFonts w:ascii="Arial" w:hAnsi="Arial" w:cs="Arial"/>
          <w:lang w:val="pt-BR"/>
        </w:rPr>
        <w:t xml:space="preserve"> </w:t>
      </w:r>
      <w:r w:rsidR="00344F0F">
        <w:rPr>
          <w:rFonts w:ascii="Arial" w:hAnsi="Arial" w:cs="Arial"/>
          <w:lang w:val="pt-BR"/>
        </w:rPr>
        <w:t xml:space="preserve"> </w:t>
      </w:r>
      <w:r w:rsidR="009C3C7E" w:rsidRPr="00537DAE">
        <w:rPr>
          <w:rFonts w:ascii="Arial" w:hAnsi="Arial" w:cs="Arial"/>
          <w:lang w:val="pt-BR"/>
        </w:rPr>
        <w:t>/</w:t>
      </w:r>
      <w:r w:rsidR="00A05F8A">
        <w:rPr>
          <w:rFonts w:ascii="Arial" w:hAnsi="Arial" w:cs="Arial"/>
          <w:lang w:val="pt-BR"/>
        </w:rPr>
        <w:t>${bulan_romawi}</w:t>
      </w:r>
      <w:r w:rsidR="005A7A51" w:rsidRPr="00537DAE">
        <w:rPr>
          <w:rFonts w:ascii="Arial" w:hAnsi="Arial" w:cs="Arial"/>
          <w:lang w:val="pt-BR"/>
        </w:rPr>
        <w:t>/HUK.6.6.</w:t>
      </w:r>
      <w:r w:rsidR="00C5378A" w:rsidRPr="00537DAE">
        <w:rPr>
          <w:rFonts w:ascii="Arial" w:hAnsi="Arial" w:cs="Arial"/>
          <w:lang w:val="pt-BR"/>
        </w:rPr>
        <w:t>/</w:t>
      </w:r>
      <w:r w:rsidR="00A05F8A">
        <w:rPr>
          <w:rFonts w:ascii="Arial" w:hAnsi="Arial" w:cs="Arial"/>
          <w:lang w:val="pt-BR"/>
        </w:rPr>
        <w:t>${tahun_uuk}</w:t>
      </w:r>
      <w:r w:rsidR="00C5378A" w:rsidRPr="00537DAE">
        <w:rPr>
          <w:rFonts w:ascii="Arial" w:hAnsi="Arial" w:cs="Arial"/>
          <w:lang w:val="pt-BR"/>
        </w:rPr>
        <w:t>/</w:t>
      </w:r>
      <w:r w:rsidR="001E619F" w:rsidRPr="00537DAE">
        <w:rPr>
          <w:rFonts w:ascii="Arial" w:hAnsi="Arial" w:cs="Arial"/>
          <w:lang w:val="pt-BR"/>
        </w:rPr>
        <w:t>Ro</w:t>
      </w:r>
      <w:r w:rsidR="008F5DD8" w:rsidRPr="00537DAE">
        <w:rPr>
          <w:rFonts w:ascii="Arial" w:hAnsi="Arial" w:cs="Arial"/>
          <w:lang w:val="pt-BR"/>
        </w:rPr>
        <w:t>paminal</w:t>
      </w:r>
    </w:p>
    <w:p w14:paraId="63D8E143" w14:textId="77777777" w:rsidR="00E80618" w:rsidRPr="000C69EB" w:rsidRDefault="00E80618" w:rsidP="0080431E">
      <w:pPr>
        <w:jc w:val="center"/>
        <w:rPr>
          <w:rFonts w:ascii="Arial" w:hAnsi="Arial" w:cs="Arial"/>
          <w:sz w:val="14"/>
          <w:szCs w:val="14"/>
          <w:lang w:val="pt-BR"/>
        </w:rPr>
      </w:pPr>
    </w:p>
    <w:p w14:paraId="1246A17B" w14:textId="3657D45B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Tanggal</w:t>
      </w:r>
      <w:r>
        <w:rPr>
          <w:rFonts w:ascii="Arial" w:hAnsi="Arial" w:cs="Arial"/>
          <w:lang w:val="pt-BR"/>
        </w:rPr>
        <w:tab/>
        <w:t xml:space="preserve">:      </w:t>
      </w:r>
      <w:r w:rsidR="005A7144">
        <w:rPr>
          <w:rFonts w:ascii="Arial" w:hAnsi="Arial" w:cs="Arial"/>
          <w:lang w:val="pt-BR"/>
        </w:rPr>
        <w:t xml:space="preserve">  </w:t>
      </w:r>
      <w:r w:rsidR="00F7626B">
        <w:rPr>
          <w:rFonts w:ascii="Arial" w:hAnsi="Arial" w:cs="Arial"/>
          <w:lang w:val="pt-BR"/>
        </w:rPr>
        <w:t>${tanggal}</w:t>
      </w:r>
    </w:p>
    <w:p w14:paraId="3AADB2DE" w14:textId="1ED87192" w:rsidR="00537DAE" w:rsidRDefault="00537DAE" w:rsidP="000C69EB">
      <w:pPr>
        <w:tabs>
          <w:tab w:val="left" w:pos="5180"/>
        </w:tabs>
        <w:spacing w:after="120"/>
        <w:ind w:left="5335" w:hanging="1366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Pelaksana</w:t>
      </w:r>
      <w:r>
        <w:rPr>
          <w:rFonts w:ascii="Arial" w:hAnsi="Arial" w:cs="Arial"/>
          <w:lang w:val="pt-BR"/>
        </w:rPr>
        <w:tab/>
        <w:t xml:space="preserve">: </w:t>
      </w:r>
      <w:r w:rsidR="00745A8B">
        <w:rPr>
          <w:rFonts w:ascii="Arial" w:hAnsi="Arial" w:cs="Arial"/>
          <w:lang w:val="pt-BR"/>
        </w:rPr>
        <w:t>${unit}</w:t>
      </w:r>
      <w:r w:rsidR="00466113">
        <w:rPr>
          <w:rFonts w:ascii="Arial" w:hAnsi="Arial" w:cs="Arial"/>
          <w:lang w:val="pt-BR"/>
        </w:rPr>
        <w:t xml:space="preserve"> </w:t>
      </w:r>
      <w:r w:rsidR="0019789C">
        <w:rPr>
          <w:rFonts w:ascii="Arial" w:hAnsi="Arial" w:cs="Arial"/>
          <w:lang w:val="pt-BR"/>
        </w:rPr>
        <w:t>${den}</w:t>
      </w:r>
      <w:r>
        <w:rPr>
          <w:rFonts w:ascii="Arial" w:hAnsi="Arial" w:cs="Arial"/>
          <w:lang w:val="pt-BR"/>
        </w:rPr>
        <w:t xml:space="preserve"> </w:t>
      </w:r>
      <w:r w:rsidR="00906DAE">
        <w:rPr>
          <w:rFonts w:ascii="Arial" w:hAnsi="Arial" w:cs="Arial"/>
          <w:lang w:val="pt-BR"/>
        </w:rPr>
        <w:t xml:space="preserve">Ropaminal </w:t>
      </w:r>
      <w:r>
        <w:rPr>
          <w:rFonts w:ascii="Arial" w:hAnsi="Arial" w:cs="Arial"/>
          <w:lang w:val="pt-BR"/>
        </w:rPr>
        <w:t>Divpropam</w:t>
      </w:r>
    </w:p>
    <w:p w14:paraId="34B3B78E" w14:textId="76348A4E" w:rsidR="00537DAE" w:rsidRPr="00537DAE" w:rsidRDefault="00537DAE" w:rsidP="0050317D">
      <w:pPr>
        <w:tabs>
          <w:tab w:val="left" w:pos="5180"/>
        </w:tabs>
        <w:ind w:left="5334" w:hanging="1365"/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Perihal</w:t>
      </w:r>
      <w:r>
        <w:rPr>
          <w:rFonts w:ascii="Arial" w:hAnsi="Arial" w:cs="Arial"/>
          <w:lang w:val="pt-BR"/>
        </w:rPr>
        <w:tab/>
        <w:t>:</w:t>
      </w:r>
      <w:r w:rsidR="00FF6467">
        <w:rPr>
          <w:rFonts w:ascii="Arial" w:hAnsi="Arial" w:cs="Arial"/>
          <w:lang w:val="pt-BR"/>
        </w:rPr>
        <w:tab/>
      </w:r>
      <w:r w:rsidR="0042137C" w:rsidRPr="00193413">
        <w:rPr>
          <w:rFonts w:ascii="Arial" w:hAnsi="Arial" w:cs="Arial"/>
          <w:lang w:val="it-IT"/>
        </w:rPr>
        <w:t xml:space="preserve">Dugaan </w:t>
      </w:r>
      <w:r w:rsidR="009525FE">
        <w:rPr>
          <w:rFonts w:ascii="Arial" w:hAnsi="Arial" w:cs="Arial"/>
          <w:lang w:val="it-IT"/>
        </w:rPr>
        <w:t xml:space="preserve">${wujud_perbuatan} </w:t>
      </w:r>
      <w:r w:rsidR="00AD2BB9">
        <w:rPr>
          <w:rFonts w:ascii="Arial" w:hAnsi="Arial" w:cs="Arial"/>
          <w:lang w:val="it-IT"/>
        </w:rPr>
        <w:t>yang dilakukan oleh</w:t>
      </w:r>
      <w:r w:rsidR="008B0F4F">
        <w:rPr>
          <w:rFonts w:ascii="Arial" w:hAnsi="Arial" w:cs="Arial"/>
          <w:lang w:val="it-IT"/>
        </w:rPr>
        <w:t xml:space="preserve"> </w:t>
      </w:r>
      <w:r w:rsidR="00293DDD">
        <w:rPr>
          <w:rFonts w:ascii="Arial" w:hAnsi="Arial" w:cs="Arial"/>
          <w:lang w:val="it-IT"/>
        </w:rPr>
        <w:t>${pangkat}</w:t>
      </w:r>
      <w:r w:rsidR="008B0F4F">
        <w:rPr>
          <w:rFonts w:ascii="Arial" w:hAnsi="Arial" w:cs="Arial"/>
          <w:lang w:val="it-IT"/>
        </w:rPr>
        <w:t xml:space="preserve"> </w:t>
      </w:r>
      <w:r w:rsidR="00293DDD">
        <w:rPr>
          <w:rFonts w:ascii="Arial" w:hAnsi="Arial" w:cs="Arial"/>
          <w:lang w:val="it-IT"/>
        </w:rPr>
        <w:t>${nama}</w:t>
      </w:r>
      <w:r w:rsidR="00AC4380">
        <w:rPr>
          <w:rFonts w:ascii="Arial" w:hAnsi="Arial" w:cs="Arial"/>
          <w:lang w:val="it-IT"/>
        </w:rPr>
        <w:t xml:space="preserve"> / </w:t>
      </w:r>
      <w:r w:rsidR="00353C23">
        <w:rPr>
          <w:rFonts w:ascii="Arial" w:hAnsi="Arial" w:cs="Arial"/>
          <w:lang w:val="it-IT"/>
        </w:rPr>
        <w:t>${nrp}</w:t>
      </w:r>
      <w:r w:rsidR="00293DDD">
        <w:rPr>
          <w:rFonts w:ascii="Arial" w:hAnsi="Arial" w:cs="Arial"/>
          <w:lang w:val="it-IT"/>
        </w:rPr>
        <w:t xml:space="preserve"> </w:t>
      </w:r>
      <w:r w:rsidR="00FB2F66">
        <w:rPr>
          <w:rFonts w:ascii="Arial" w:hAnsi="Arial" w:cs="Arial"/>
          <w:lang w:val="it-IT"/>
        </w:rPr>
        <w:t xml:space="preserve">jabatan </w:t>
      </w:r>
      <w:r w:rsidR="007B03A3">
        <w:rPr>
          <w:rFonts w:ascii="Arial" w:hAnsi="Arial" w:cs="Arial"/>
          <w:lang w:val="it-IT"/>
        </w:rPr>
        <w:t>${jabatan}</w:t>
      </w:r>
      <w:r w:rsidR="003F0FCD" w:rsidRPr="00353C23">
        <w:rPr>
          <w:rFonts w:ascii="Arial" w:hAnsi="Arial" w:cs="Arial"/>
        </w:rPr>
        <w:t>.</w:t>
      </w:r>
    </w:p>
    <w:p w14:paraId="6D95924F" w14:textId="37385FF2" w:rsidR="00DC18D9" w:rsidRDefault="00FD28F1" w:rsidP="009A116F">
      <w:pPr>
        <w:ind w:left="4965" w:firstLine="720"/>
        <w:rPr>
          <w:rFonts w:ascii="Arial" w:hAnsi="Arial" w:cs="Arial"/>
        </w:rPr>
      </w:pP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2BD318" wp14:editId="5C90BBDB">
                <wp:simplePos x="0" y="0"/>
                <wp:positionH relativeFrom="column">
                  <wp:posOffset>3402965</wp:posOffset>
                </wp:positionH>
                <wp:positionV relativeFrom="paragraph">
                  <wp:posOffset>16510</wp:posOffset>
                </wp:positionV>
                <wp:extent cx="5852160" cy="0"/>
                <wp:effectExtent l="7620" t="7620" r="7620" b="11430"/>
                <wp:wrapNone/>
                <wp:docPr id="4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521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09873D7" id="AutoShape 20" o:spid="_x0000_s1026" type="#_x0000_t32" style="position:absolute;margin-left:267.95pt;margin-top:1.3pt;width:460.8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"/>
            </w:pict>
          </mc:Fallback>
        </mc:AlternateContent>
      </w:r>
      <w:r w:rsidR="008B0F4F">
        <w:rPr>
          <w:rFonts w:ascii="Arial" w:hAnsi="Arial" w:cs="Arial"/>
        </w:rPr>
        <w:t xml:space="preserve"> </w:t>
      </w:r>
    </w:p>
    <w:p w14:paraId="1E1AC4BB" w14:textId="77777777" w:rsidR="00966445" w:rsidRPr="000C69EB" w:rsidRDefault="00966445" w:rsidP="009A116F">
      <w:pPr>
        <w:ind w:left="4965" w:firstLine="720"/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tblpY="1"/>
        <w:tblOverlap w:val="never"/>
        <w:tblW w:w="14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40"/>
        <w:gridCol w:w="4422"/>
        <w:gridCol w:w="2976"/>
        <w:gridCol w:w="2268"/>
        <w:gridCol w:w="1843"/>
        <w:gridCol w:w="1134"/>
        <w:gridCol w:w="1403"/>
      </w:tblGrid>
      <w:tr w:rsidR="00E54F48" w:rsidRPr="00537DAE" w14:paraId="537F6A8D" w14:textId="77777777" w:rsidTr="00DA1D52">
        <w:trPr>
          <w:trHeight w:val="506"/>
        </w:trPr>
        <w:tc>
          <w:tcPr>
            <w:tcW w:w="540" w:type="dxa"/>
            <w:vAlign w:val="center"/>
          </w:tcPr>
          <w:p w14:paraId="03FA004C" w14:textId="77777777" w:rsidR="008F5DD8" w:rsidRPr="00537DAE" w:rsidRDefault="008F5DD8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NO</w:t>
            </w:r>
          </w:p>
        </w:tc>
        <w:tc>
          <w:tcPr>
            <w:tcW w:w="4422" w:type="dxa"/>
            <w:vAlign w:val="center"/>
          </w:tcPr>
          <w:p w14:paraId="28EA063A" w14:textId="77777777" w:rsidR="008F5DD8" w:rsidRPr="00537DAE" w:rsidRDefault="0042781C" w:rsidP="005B4865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IN</w:t>
            </w:r>
            <w:r w:rsidR="008F5DD8" w:rsidRPr="00537DAE">
              <w:rPr>
                <w:rFonts w:ascii="Arial" w:hAnsi="Arial" w:cs="Arial"/>
                <w:b/>
              </w:rPr>
              <w:t>DIKASI</w:t>
            </w:r>
            <w:proofErr w:type="spellEnd"/>
            <w:r w:rsidR="005B4865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F5DD8" w:rsidRPr="00537DAE">
              <w:rPr>
                <w:rFonts w:ascii="Arial" w:hAnsi="Arial" w:cs="Arial"/>
                <w:b/>
              </w:rPr>
              <w:t>PERSOALAN</w:t>
            </w:r>
            <w:proofErr w:type="spellEnd"/>
          </w:p>
        </w:tc>
        <w:tc>
          <w:tcPr>
            <w:tcW w:w="2976" w:type="dxa"/>
            <w:vAlign w:val="center"/>
          </w:tcPr>
          <w:p w14:paraId="34FDB5C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INTISARI</w:t>
            </w:r>
            <w:proofErr w:type="spellEnd"/>
            <w:r w:rsidRPr="00537D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  <w:b/>
              </w:rPr>
              <w:t>BAKET</w:t>
            </w:r>
            <w:proofErr w:type="spellEnd"/>
          </w:p>
          <w:p w14:paraId="0432D9C1" w14:textId="77777777" w:rsidR="008F5DD8" w:rsidRPr="00537DAE" w:rsidRDefault="008F5DD8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b/>
              </w:rPr>
              <w:t xml:space="preserve">YANG </w:t>
            </w:r>
            <w:proofErr w:type="spellStart"/>
            <w:r w:rsidRPr="00537DAE">
              <w:rPr>
                <w:rFonts w:ascii="Arial" w:hAnsi="Arial" w:cs="Arial"/>
                <w:b/>
              </w:rPr>
              <w:t>DIBUTUHKAN</w:t>
            </w:r>
            <w:proofErr w:type="spellEnd"/>
          </w:p>
        </w:tc>
        <w:tc>
          <w:tcPr>
            <w:tcW w:w="2268" w:type="dxa"/>
            <w:vAlign w:val="center"/>
          </w:tcPr>
          <w:p w14:paraId="2DD86169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SUMBER</w:t>
            </w:r>
            <w:proofErr w:type="spellEnd"/>
            <w:r w:rsidRPr="00537DAE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  <w:b/>
              </w:rPr>
              <w:t>BAKET</w:t>
            </w:r>
            <w:proofErr w:type="spellEnd"/>
          </w:p>
        </w:tc>
        <w:tc>
          <w:tcPr>
            <w:tcW w:w="1843" w:type="dxa"/>
            <w:vAlign w:val="center"/>
          </w:tcPr>
          <w:p w14:paraId="611DB7A2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TEHNIK</w:t>
            </w:r>
            <w:proofErr w:type="spellEnd"/>
            <w:r w:rsidRPr="00537DAE">
              <w:rPr>
                <w:rFonts w:ascii="Arial" w:hAnsi="Arial" w:cs="Arial"/>
                <w:b/>
              </w:rPr>
              <w:t xml:space="preserve"> DAN</w:t>
            </w:r>
          </w:p>
          <w:p w14:paraId="4C1AAE6C" w14:textId="77777777" w:rsidR="008F5DD8" w:rsidRPr="00537DAE" w:rsidRDefault="008F5DD8" w:rsidP="00CD0016">
            <w:pPr>
              <w:ind w:left="-33"/>
              <w:jc w:val="center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  <w:b/>
              </w:rPr>
              <w:t>TAKTIK</w:t>
            </w:r>
            <w:proofErr w:type="spellEnd"/>
            <w:r w:rsidRPr="00537DAE">
              <w:rPr>
                <w:rFonts w:ascii="Arial" w:hAnsi="Arial" w:cs="Arial"/>
                <w:b/>
              </w:rPr>
              <w:t xml:space="preserve"> LIDIK</w:t>
            </w:r>
          </w:p>
        </w:tc>
        <w:tc>
          <w:tcPr>
            <w:tcW w:w="1134" w:type="dxa"/>
            <w:vAlign w:val="center"/>
          </w:tcPr>
          <w:p w14:paraId="36A246A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WAKTU</w:t>
            </w:r>
          </w:p>
          <w:p w14:paraId="0A7CE084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LIDIK</w:t>
            </w:r>
          </w:p>
        </w:tc>
        <w:tc>
          <w:tcPr>
            <w:tcW w:w="1403" w:type="dxa"/>
            <w:vAlign w:val="center"/>
          </w:tcPr>
          <w:p w14:paraId="73BDE0BF" w14:textId="77777777" w:rsidR="008F5DD8" w:rsidRPr="00CF1CEB" w:rsidRDefault="008F5DD8" w:rsidP="00CD0016">
            <w:pPr>
              <w:jc w:val="center"/>
              <w:rPr>
                <w:rFonts w:ascii="Arial" w:hAnsi="Arial" w:cs="Arial"/>
                <w:b/>
                <w:spacing w:val="-4"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TEMPAT</w:t>
            </w:r>
          </w:p>
          <w:p w14:paraId="5663F373" w14:textId="77777777" w:rsidR="008F5DD8" w:rsidRPr="00537DAE" w:rsidRDefault="008F5DD8" w:rsidP="00CD0016">
            <w:pPr>
              <w:jc w:val="center"/>
              <w:rPr>
                <w:rFonts w:ascii="Arial" w:hAnsi="Arial" w:cs="Arial"/>
                <w:b/>
              </w:rPr>
            </w:pPr>
            <w:r w:rsidRPr="00CF1CEB">
              <w:rPr>
                <w:rFonts w:ascii="Arial" w:hAnsi="Arial" w:cs="Arial"/>
                <w:b/>
                <w:spacing w:val="-4"/>
              </w:rPr>
              <w:t>LAPORAN</w:t>
            </w:r>
          </w:p>
        </w:tc>
      </w:tr>
      <w:tr w:rsidR="003118B1" w:rsidRPr="00537DAE" w14:paraId="6FB64A2F" w14:textId="77777777" w:rsidTr="00DA1D52">
        <w:trPr>
          <w:trHeight w:val="260"/>
        </w:trPr>
        <w:tc>
          <w:tcPr>
            <w:tcW w:w="540" w:type="dxa"/>
            <w:vAlign w:val="center"/>
          </w:tcPr>
          <w:p w14:paraId="5A279304" w14:textId="77777777" w:rsidR="003118B1" w:rsidRPr="00537DAE" w:rsidRDefault="003118B1" w:rsidP="00CD0016">
            <w:pPr>
              <w:ind w:right="-108" w:hanging="108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4422" w:type="dxa"/>
            <w:vAlign w:val="center"/>
          </w:tcPr>
          <w:p w14:paraId="3B3FDA9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2976" w:type="dxa"/>
            <w:vAlign w:val="center"/>
          </w:tcPr>
          <w:p w14:paraId="1BB1C067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2268" w:type="dxa"/>
            <w:vAlign w:val="center"/>
          </w:tcPr>
          <w:p w14:paraId="0D2EF854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1843" w:type="dxa"/>
            <w:vAlign w:val="center"/>
          </w:tcPr>
          <w:p w14:paraId="5DF957E0" w14:textId="77777777" w:rsidR="003118B1" w:rsidRPr="00537DAE" w:rsidRDefault="003118B1" w:rsidP="00CD0016">
            <w:pPr>
              <w:ind w:left="-33"/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5</w:t>
            </w:r>
          </w:p>
        </w:tc>
        <w:tc>
          <w:tcPr>
            <w:tcW w:w="1134" w:type="dxa"/>
            <w:vAlign w:val="center"/>
          </w:tcPr>
          <w:p w14:paraId="41AD1068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1403" w:type="dxa"/>
            <w:vAlign w:val="center"/>
          </w:tcPr>
          <w:p w14:paraId="275B2C11" w14:textId="77777777" w:rsidR="003118B1" w:rsidRPr="00537DAE" w:rsidRDefault="003118B1" w:rsidP="00CD0016">
            <w:pPr>
              <w:jc w:val="center"/>
              <w:rPr>
                <w:rFonts w:ascii="Arial" w:hAnsi="Arial" w:cs="Arial"/>
                <w:b/>
              </w:rPr>
            </w:pPr>
            <w:r w:rsidRPr="00537DAE">
              <w:rPr>
                <w:rFonts w:ascii="Arial" w:hAnsi="Arial" w:cs="Arial"/>
                <w:b/>
              </w:rPr>
              <w:t>7</w:t>
            </w:r>
          </w:p>
        </w:tc>
      </w:tr>
      <w:tr w:rsidR="00246BA5" w:rsidRPr="00537DAE" w14:paraId="41A4E25B" w14:textId="77777777" w:rsidTr="00DA1D52">
        <w:trPr>
          <w:trHeight w:val="983"/>
        </w:trPr>
        <w:tc>
          <w:tcPr>
            <w:tcW w:w="540" w:type="dxa"/>
          </w:tcPr>
          <w:p w14:paraId="3F48EE40" w14:textId="77777777" w:rsidR="00246BA5" w:rsidRDefault="000F4AA2" w:rsidP="00CD0016">
            <w:pPr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1.</w:t>
            </w:r>
          </w:p>
          <w:p w14:paraId="6BE8ECC8" w14:textId="77777777" w:rsidR="00AD2BB9" w:rsidRDefault="00AD2BB9" w:rsidP="00CD0016">
            <w:pPr>
              <w:jc w:val="center"/>
              <w:rPr>
                <w:rFonts w:ascii="Arial" w:hAnsi="Arial" w:cs="Arial"/>
              </w:rPr>
            </w:pPr>
          </w:p>
          <w:p w14:paraId="61D0A532" w14:textId="77777777" w:rsidR="002C3BAC" w:rsidRDefault="002C3BAC" w:rsidP="00CD0016">
            <w:pPr>
              <w:jc w:val="center"/>
              <w:rPr>
                <w:rFonts w:ascii="Arial" w:hAnsi="Arial" w:cs="Arial"/>
              </w:rPr>
            </w:pPr>
          </w:p>
          <w:p w14:paraId="1C5E68C6" w14:textId="77777777" w:rsidR="00AD2BB9" w:rsidRPr="00537DAE" w:rsidRDefault="00AD2BB9" w:rsidP="00CD0016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14:paraId="6CE64633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591FFD4D" w14:textId="77777777" w:rsidR="00E75292" w:rsidRPr="00537DAE" w:rsidRDefault="00E75292" w:rsidP="00CD0016">
            <w:pPr>
              <w:jc w:val="center"/>
              <w:rPr>
                <w:rFonts w:ascii="Arial" w:hAnsi="Arial" w:cs="Arial"/>
              </w:rPr>
            </w:pPr>
          </w:p>
          <w:p w14:paraId="3B4546AB" w14:textId="77777777" w:rsidR="00E75292" w:rsidRDefault="00E75292" w:rsidP="00043E37">
            <w:pPr>
              <w:rPr>
                <w:rFonts w:ascii="Arial" w:hAnsi="Arial" w:cs="Arial"/>
              </w:rPr>
            </w:pPr>
          </w:p>
          <w:p w14:paraId="6BB4E3D6" w14:textId="77777777" w:rsidR="00B52AFF" w:rsidRPr="00043E37" w:rsidRDefault="00B52AFF" w:rsidP="00CD001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14:paraId="15958128" w14:textId="77777777" w:rsidR="009337CD" w:rsidRPr="00537DAE" w:rsidRDefault="009337CD" w:rsidP="00AD2BB9">
            <w:pPr>
              <w:rPr>
                <w:rFonts w:ascii="Arial" w:hAnsi="Arial" w:cs="Arial"/>
              </w:rPr>
            </w:pPr>
          </w:p>
        </w:tc>
        <w:tc>
          <w:tcPr>
            <w:tcW w:w="4422" w:type="dxa"/>
          </w:tcPr>
          <w:p w14:paraId="23888B1D" w14:textId="389EC21B" w:rsidR="00E15ED8" w:rsidRPr="000C5DE1" w:rsidRDefault="00DD735F" w:rsidP="005A7144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pacing w:val="-4"/>
              </w:rPr>
            </w:pPr>
            <w:r>
              <w:rPr>
                <w:rFonts w:ascii="Arial" w:hAnsi="Arial" w:cs="Arial"/>
                <w:lang w:val="it-IT"/>
              </w:rPr>
              <w:t>${kronologi}</w:t>
            </w:r>
          </w:p>
          <w:p w14:paraId="484D9820" w14:textId="77777777" w:rsidR="00AD2BB9" w:rsidRPr="00AD2BB9" w:rsidRDefault="00AD2BB9" w:rsidP="00DE1F2E">
            <w:pPr>
              <w:pStyle w:val="ListParagraph"/>
              <w:spacing w:after="120"/>
              <w:ind w:left="0" w:right="-6"/>
              <w:jc w:val="both"/>
              <w:outlineLvl w:val="0"/>
              <w:rPr>
                <w:rFonts w:ascii="Arial" w:hAnsi="Arial" w:cs="Arial"/>
                <w:sz w:val="4"/>
                <w:szCs w:val="4"/>
              </w:rPr>
            </w:pPr>
          </w:p>
          <w:p w14:paraId="63D1CD21" w14:textId="77777777" w:rsidR="00CB509A" w:rsidRDefault="00CB509A" w:rsidP="00CB509A">
            <w:pPr>
              <w:spacing w:line="260" w:lineRule="exact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spacing w:val="-1"/>
              </w:rPr>
              <w:t>Terlapor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diduga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melanggar</w:t>
            </w:r>
            <w:proofErr w:type="spellEnd"/>
            <w:r>
              <w:rPr>
                <w:rFonts w:ascii="Arial" w:eastAsia="Arial" w:hAnsi="Arial" w:cs="Arial"/>
              </w:rPr>
              <w:t>:</w:t>
            </w:r>
          </w:p>
          <w:p w14:paraId="02B74C19" w14:textId="77777777" w:rsidR="00CB509A" w:rsidRDefault="00CB509A" w:rsidP="00CB509A">
            <w:pPr>
              <w:spacing w:before="7" w:line="120" w:lineRule="exact"/>
              <w:rPr>
                <w:sz w:val="13"/>
                <w:szCs w:val="13"/>
              </w:rPr>
            </w:pPr>
          </w:p>
          <w:p w14:paraId="4CEF1E24" w14:textId="77777777" w:rsid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Tahoma" w:eastAsia="Tahoma" w:hAnsi="Tahoma" w:cs="Tahoma"/>
              </w:rPr>
              <w:t>Pasal</w:t>
            </w:r>
            <w:proofErr w:type="spellEnd"/>
            <w:r>
              <w:rPr>
                <w:rFonts w:ascii="Tahoma" w:eastAsia="Tahoma" w:hAnsi="Tahoma" w:cs="Tahoma"/>
              </w:rPr>
              <w:t xml:space="preserve"> …. Ayat …. </w:t>
            </w:r>
            <w:r>
              <w:rPr>
                <w:rFonts w:ascii="Arial" w:eastAsia="Arial" w:hAnsi="Arial" w:cs="Arial"/>
                <w:spacing w:val="-1"/>
              </w:rPr>
              <w:t xml:space="preserve">PP RI Nomor 2 tahun 2003 </w:t>
            </w:r>
            <w:proofErr w:type="spellStart"/>
            <w:r>
              <w:rPr>
                <w:rFonts w:ascii="Arial" w:eastAsia="Arial" w:hAnsi="Arial" w:cs="Arial"/>
                <w:spacing w:val="2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en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Peraturan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Disiplin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anggota</w:t>
            </w:r>
            <w:proofErr w:type="spellEnd"/>
            <w:r>
              <w:rPr>
                <w:rFonts w:ascii="Arial" w:eastAsia="Arial" w:hAnsi="Arial" w:cs="Arial"/>
                <w:spacing w:val="-1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pacing w:val="-1"/>
              </w:rPr>
              <w:t>Polri</w:t>
            </w:r>
            <w:proofErr w:type="spellEnd"/>
            <w:r>
              <w:rPr>
                <w:rFonts w:ascii="Arial" w:eastAsia="Arial" w:hAnsi="Arial" w:cs="Arial"/>
                <w:spacing w:val="2"/>
              </w:rPr>
              <w:t>;</w:t>
            </w:r>
          </w:p>
          <w:p w14:paraId="0C643ABA" w14:textId="77777777" w:rsidR="00CB509A" w:rsidRPr="00CB509A" w:rsidRDefault="00CB509A" w:rsidP="00CB509A">
            <w:pPr>
              <w:numPr>
                <w:ilvl w:val="0"/>
                <w:numId w:val="47"/>
              </w:numPr>
              <w:ind w:left="343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</w:rPr>
              <w:t>Pasal</w:t>
            </w:r>
            <w:proofErr w:type="spellEnd"/>
            <w:r>
              <w:rPr>
                <w:rFonts w:ascii="Arial" w:eastAsia="Arial" w:hAnsi="Arial" w:cs="Arial"/>
              </w:rPr>
              <w:t xml:space="preserve"> ….. Ayat …. </w:t>
            </w:r>
            <w:proofErr w:type="spellStart"/>
            <w:r>
              <w:rPr>
                <w:rFonts w:ascii="Arial" w:eastAsia="Arial" w:hAnsi="Arial" w:cs="Arial"/>
              </w:rPr>
              <w:t>P</w:t>
            </w:r>
            <w:r>
              <w:rPr>
                <w:rFonts w:ascii="Arial" w:eastAsia="Arial" w:hAnsi="Arial" w:cs="Arial"/>
                <w:spacing w:val="-1"/>
              </w:rPr>
              <w:t>e</w:t>
            </w:r>
            <w:r>
              <w:rPr>
                <w:rFonts w:ascii="Arial" w:eastAsia="Arial" w:hAnsi="Arial" w:cs="Arial"/>
              </w:rPr>
              <w:t>r</w:t>
            </w:r>
            <w:r>
              <w:rPr>
                <w:rFonts w:ascii="Arial" w:eastAsia="Arial" w:hAnsi="Arial" w:cs="Arial"/>
                <w:spacing w:val="4"/>
              </w:rPr>
              <w:t>pol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3"/>
              </w:rPr>
              <w:t>o</w:t>
            </w:r>
            <w:r>
              <w:rPr>
                <w:rFonts w:ascii="Arial" w:eastAsia="Arial" w:hAnsi="Arial" w:cs="Arial"/>
                <w:spacing w:val="-4"/>
              </w:rPr>
              <w:t>m</w:t>
            </w:r>
            <w:r>
              <w:rPr>
                <w:rFonts w:ascii="Arial" w:eastAsia="Arial" w:hAnsi="Arial" w:cs="Arial"/>
                <w:spacing w:val="-1"/>
              </w:rPr>
              <w:t>o</w:t>
            </w:r>
            <w:r>
              <w:rPr>
                <w:rFonts w:ascii="Arial" w:eastAsia="Arial" w:hAnsi="Arial" w:cs="Arial"/>
              </w:rPr>
              <w:t xml:space="preserve">r 7 </w:t>
            </w:r>
            <w:r>
              <w:rPr>
                <w:rFonts w:ascii="Arial" w:eastAsia="Arial" w:hAnsi="Arial" w:cs="Arial"/>
                <w:spacing w:val="5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ahu</w:t>
            </w:r>
            <w:r>
              <w:rPr>
                <w:rFonts w:ascii="Arial" w:eastAsia="Arial" w:hAnsi="Arial" w:cs="Arial"/>
              </w:rPr>
              <w:t xml:space="preserve">n </w:t>
            </w:r>
            <w:r>
              <w:rPr>
                <w:rFonts w:ascii="Arial" w:eastAsia="Arial" w:hAnsi="Arial" w:cs="Arial"/>
                <w:spacing w:val="-1"/>
              </w:rPr>
              <w:t xml:space="preserve">2022 </w:t>
            </w:r>
            <w:proofErr w:type="spellStart"/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2"/>
              </w:rPr>
              <w:t>e</w:t>
            </w:r>
            <w:r>
              <w:rPr>
                <w:rFonts w:ascii="Arial" w:eastAsia="Arial" w:hAnsi="Arial" w:cs="Arial"/>
                <w:spacing w:val="-1"/>
              </w:rPr>
              <w:t>n</w:t>
            </w:r>
            <w:r>
              <w:rPr>
                <w:rFonts w:ascii="Arial" w:eastAsia="Arial" w:hAnsi="Arial" w:cs="Arial"/>
                <w:spacing w:val="1"/>
              </w:rPr>
              <w:t>t</w:t>
            </w:r>
            <w:r>
              <w:rPr>
                <w:rFonts w:ascii="Arial" w:eastAsia="Arial" w:hAnsi="Arial" w:cs="Arial"/>
                <w:spacing w:val="-1"/>
              </w:rPr>
              <w:t>an</w:t>
            </w:r>
            <w:r>
              <w:rPr>
                <w:rFonts w:ascii="Arial" w:eastAsia="Arial" w:hAnsi="Arial" w:cs="Arial"/>
              </w:rPr>
              <w:t>g</w:t>
            </w:r>
            <w:proofErr w:type="spellEnd"/>
            <w:r>
              <w:rPr>
                <w:rFonts w:ascii="Arial" w:eastAsia="Arial" w:hAnsi="Arial" w:cs="Arial"/>
              </w:rPr>
              <w:t xml:space="preserve"> Kode </w:t>
            </w:r>
            <w:proofErr w:type="spellStart"/>
            <w:r>
              <w:rPr>
                <w:rFonts w:ascii="Arial" w:eastAsia="Arial" w:hAnsi="Arial" w:cs="Arial"/>
              </w:rPr>
              <w:t>Etik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Profesi</w:t>
            </w:r>
            <w:proofErr w:type="spellEnd"/>
            <w:r>
              <w:rPr>
                <w:rFonts w:ascii="Arial" w:eastAsia="Arial" w:hAnsi="Arial" w:cs="Arial"/>
              </w:rPr>
              <w:t xml:space="preserve"> dan </w:t>
            </w:r>
            <w:proofErr w:type="spellStart"/>
            <w:r>
              <w:rPr>
                <w:rFonts w:ascii="Arial" w:eastAsia="Arial" w:hAnsi="Arial" w:cs="Arial"/>
              </w:rPr>
              <w:t>Komisi</w:t>
            </w:r>
            <w:proofErr w:type="spellEnd"/>
            <w:r>
              <w:rPr>
                <w:rFonts w:ascii="Arial" w:eastAsia="Arial" w:hAnsi="Arial" w:cs="Arial"/>
              </w:rPr>
              <w:t xml:space="preserve"> Kode </w:t>
            </w:r>
            <w:proofErr w:type="spellStart"/>
            <w:r>
              <w:rPr>
                <w:rFonts w:ascii="Arial" w:eastAsia="Arial" w:hAnsi="Arial" w:cs="Arial"/>
              </w:rPr>
              <w:t>Etik</w:t>
            </w:r>
            <w:proofErr w:type="spellEnd"/>
            <w:r>
              <w:rPr>
                <w:rFonts w:ascii="Arial" w:eastAsia="Arial" w:hAnsi="Arial" w:cs="Arial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</w:rPr>
              <w:t>Polri</w:t>
            </w:r>
            <w:proofErr w:type="spellEnd"/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2976" w:type="dxa"/>
          </w:tcPr>
          <w:p w14:paraId="7C2DAE69" w14:textId="77777777" w:rsidR="00032B62" w:rsidRPr="009C3D98" w:rsidRDefault="00AD2BB9" w:rsidP="00880006">
            <w:pPr>
              <w:numPr>
                <w:ilvl w:val="0"/>
                <w:numId w:val="31"/>
              </w:numPr>
              <w:spacing w:after="120"/>
              <w:ind w:left="459" w:hanging="459"/>
              <w:jc w:val="both"/>
              <w:rPr>
                <w:rFonts w:ascii="Arial" w:hAnsi="Arial" w:cs="Arial"/>
                <w:spacing w:val="-6"/>
              </w:rPr>
            </w:pPr>
            <w:r>
              <w:rPr>
                <w:rFonts w:ascii="Arial" w:hAnsi="Arial" w:cs="Arial"/>
                <w:spacing w:val="-4"/>
                <w:lang w:val="pt-BR"/>
              </w:rPr>
              <w:t>Siadidemenbabi disesuaikan dengan dugaan Gar.</w:t>
            </w:r>
          </w:p>
        </w:tc>
        <w:tc>
          <w:tcPr>
            <w:tcW w:w="2268" w:type="dxa"/>
          </w:tcPr>
          <w:p w14:paraId="7F88DEDD" w14:textId="77777777" w:rsidR="00800391" w:rsidRDefault="00AD2BB9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…</w:t>
            </w:r>
            <w:r w:rsidR="005800E5">
              <w:rPr>
                <w:rFonts w:ascii="Arial" w:hAnsi="Arial" w:cs="Arial"/>
              </w:rPr>
              <w:t>;</w:t>
            </w:r>
          </w:p>
          <w:p w14:paraId="40DAB3B4" w14:textId="77777777" w:rsidR="00FE32E5" w:rsidRPr="00537DAE" w:rsidRDefault="00FE32E5" w:rsidP="00CD0016">
            <w:pPr>
              <w:pStyle w:val="ListParagraph"/>
              <w:numPr>
                <w:ilvl w:val="0"/>
                <w:numId w:val="18"/>
              </w:numPr>
              <w:spacing w:after="120"/>
              <w:ind w:left="249" w:hanging="238"/>
              <w:rPr>
                <w:rFonts w:ascii="Arial" w:hAnsi="Arial" w:cs="Arial"/>
              </w:rPr>
            </w:pPr>
            <w:proofErr w:type="spellStart"/>
            <w:r w:rsidRPr="002563D4">
              <w:rPr>
                <w:rFonts w:ascii="Arial" w:hAnsi="Arial" w:cs="Arial"/>
                <w:spacing w:val="-6"/>
              </w:rPr>
              <w:t>Pihak-pihak</w:t>
            </w:r>
            <w:proofErr w:type="spellEnd"/>
            <w:r w:rsidRPr="002563D4">
              <w:rPr>
                <w:rFonts w:ascii="Arial" w:hAnsi="Arial" w:cs="Arial"/>
                <w:spacing w:val="-6"/>
              </w:rPr>
              <w:t xml:space="preserve"> lain yang terkait/</w:t>
            </w:r>
            <w:r w:rsidR="004351EC" w:rsidRPr="002563D4">
              <w:rPr>
                <w:rFonts w:ascii="Arial" w:hAnsi="Arial" w:cs="Arial"/>
                <w:spacing w:val="-6"/>
              </w:rPr>
              <w:t xml:space="preserve"> </w:t>
            </w:r>
            <w:proofErr w:type="spellStart"/>
            <w:r w:rsidRPr="002563D4">
              <w:rPr>
                <w:rFonts w:ascii="Arial" w:hAnsi="Arial" w:cs="Arial"/>
                <w:spacing w:val="-6"/>
              </w:rPr>
              <w:t>mengetahui</w:t>
            </w:r>
            <w:proofErr w:type="spellEnd"/>
            <w:r w:rsidRPr="00537DAE">
              <w:rPr>
                <w:rFonts w:ascii="Arial" w:hAnsi="Arial" w:cs="Arial"/>
              </w:rPr>
              <w:t>.</w:t>
            </w:r>
          </w:p>
          <w:p w14:paraId="212CDE21" w14:textId="77777777" w:rsidR="00246BA5" w:rsidRPr="00537DAE" w:rsidRDefault="00246BA5" w:rsidP="00CD0016">
            <w:pPr>
              <w:pStyle w:val="ListParagraph"/>
              <w:spacing w:after="120"/>
              <w:ind w:left="0"/>
              <w:rPr>
                <w:rFonts w:ascii="Arial" w:hAnsi="Arial" w:cs="Arial"/>
              </w:rPr>
            </w:pPr>
          </w:p>
        </w:tc>
        <w:tc>
          <w:tcPr>
            <w:tcW w:w="1843" w:type="dxa"/>
          </w:tcPr>
          <w:p w14:paraId="51525461" w14:textId="77777777" w:rsidR="00246BA5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Wawancara</w:t>
            </w:r>
            <w:proofErr w:type="spellEnd"/>
            <w:r w:rsidR="00ED5B44">
              <w:rPr>
                <w:rFonts w:ascii="Arial" w:hAnsi="Arial" w:cs="Arial"/>
              </w:rPr>
              <w:t>;</w:t>
            </w:r>
          </w:p>
          <w:p w14:paraId="5E7BF683" w14:textId="77777777" w:rsidR="000052DD" w:rsidRPr="00537DAE" w:rsidRDefault="000052DD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  <w:i/>
              </w:rPr>
              <w:t>Eliciting</w:t>
            </w:r>
            <w:r w:rsidR="00ED5B44">
              <w:rPr>
                <w:rFonts w:ascii="Arial" w:hAnsi="Arial" w:cs="Arial"/>
                <w:i/>
              </w:rPr>
              <w:t>;</w:t>
            </w:r>
          </w:p>
          <w:p w14:paraId="54ACE14C" w14:textId="77777777" w:rsidR="000052DD" w:rsidRPr="00537DAE" w:rsidRDefault="004B7354" w:rsidP="00CD0016">
            <w:pPr>
              <w:numPr>
                <w:ilvl w:val="0"/>
                <w:numId w:val="28"/>
              </w:numPr>
              <w:spacing w:after="120"/>
              <w:ind w:left="158" w:hanging="232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Interog</w:t>
            </w:r>
            <w:r w:rsidR="000052DD" w:rsidRPr="00537DAE">
              <w:rPr>
                <w:rFonts w:ascii="Arial" w:hAnsi="Arial" w:cs="Arial"/>
              </w:rPr>
              <w:t>asi</w:t>
            </w:r>
            <w:proofErr w:type="spellEnd"/>
            <w:r w:rsidR="00ED5B44">
              <w:rPr>
                <w:rFonts w:ascii="Arial" w:hAnsi="Arial" w:cs="Arial"/>
              </w:rPr>
              <w:t>;</w:t>
            </w:r>
          </w:p>
          <w:p w14:paraId="074BF50F" w14:textId="77777777" w:rsidR="00DE4BDA" w:rsidRPr="00537DAE" w:rsidRDefault="00DE4BDA" w:rsidP="00CD0016">
            <w:pPr>
              <w:numPr>
                <w:ilvl w:val="0"/>
                <w:numId w:val="28"/>
              </w:numPr>
              <w:ind w:left="162" w:hanging="234"/>
              <w:jc w:val="both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Penelitian</w:t>
            </w:r>
            <w:proofErr w:type="spellEnd"/>
            <w:r w:rsidRPr="00537DAE">
              <w:rPr>
                <w:rFonts w:ascii="Arial" w:hAnsi="Arial" w:cs="Arial"/>
              </w:rPr>
              <w:t xml:space="preserve">/ </w:t>
            </w:r>
            <w:proofErr w:type="spellStart"/>
            <w:r w:rsidRPr="00537DAE">
              <w:rPr>
                <w:rFonts w:ascii="Arial" w:hAnsi="Arial" w:cs="Arial"/>
              </w:rPr>
              <w:t>pemeriksaan</w:t>
            </w:r>
            <w:proofErr w:type="spellEnd"/>
            <w:r w:rsidRPr="00537DAE">
              <w:rPr>
                <w:rFonts w:ascii="Arial" w:hAnsi="Arial" w:cs="Arial"/>
              </w:rPr>
              <w:t xml:space="preserve"> dokumen</w:t>
            </w:r>
            <w:r w:rsidR="009269A8" w:rsidRPr="00537DAE">
              <w:rPr>
                <w:rFonts w:ascii="Arial" w:hAnsi="Arial" w:cs="Arial"/>
              </w:rPr>
              <w:t xml:space="preserve"> dan </w:t>
            </w:r>
            <w:proofErr w:type="spellStart"/>
            <w:r w:rsidR="009269A8" w:rsidRPr="00537DAE">
              <w:rPr>
                <w:rFonts w:ascii="Arial" w:hAnsi="Arial" w:cs="Arial"/>
              </w:rPr>
              <w:t>elektronik</w:t>
            </w:r>
            <w:proofErr w:type="spellEnd"/>
            <w:r w:rsidR="009269A8" w:rsidRPr="00537DAE">
              <w:rPr>
                <w:rFonts w:ascii="Arial" w:hAnsi="Arial" w:cs="Arial"/>
              </w:rPr>
              <w:t>.</w:t>
            </w:r>
          </w:p>
        </w:tc>
        <w:tc>
          <w:tcPr>
            <w:tcW w:w="1134" w:type="dxa"/>
          </w:tcPr>
          <w:p w14:paraId="0804E8C4" w14:textId="77777777" w:rsidR="00246BA5" w:rsidRPr="00537DAE" w:rsidRDefault="00DC1B70" w:rsidP="00CD0016">
            <w:pPr>
              <w:ind w:hanging="108"/>
              <w:jc w:val="center"/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5</w:t>
            </w:r>
            <w:r w:rsidR="009D4542" w:rsidRPr="00537DAE">
              <w:rPr>
                <w:rFonts w:ascii="Arial" w:hAnsi="Arial" w:cs="Arial"/>
              </w:rPr>
              <w:t xml:space="preserve"> (</w:t>
            </w:r>
            <w:r w:rsidRPr="00537DAE">
              <w:rPr>
                <w:rFonts w:ascii="Arial" w:hAnsi="Arial" w:cs="Arial"/>
              </w:rPr>
              <w:t>lima</w:t>
            </w:r>
            <w:r w:rsidR="00246BA5" w:rsidRPr="00537DAE">
              <w:rPr>
                <w:rFonts w:ascii="Arial" w:hAnsi="Arial" w:cs="Arial"/>
              </w:rPr>
              <w:t>)</w:t>
            </w:r>
          </w:p>
          <w:p w14:paraId="3F62500A" w14:textId="77777777" w:rsidR="00246BA5" w:rsidRPr="00537DAE" w:rsidRDefault="00246BA5" w:rsidP="00CD0016">
            <w:pPr>
              <w:ind w:hanging="108"/>
              <w:jc w:val="center"/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hari</w:t>
            </w:r>
            <w:proofErr w:type="spellEnd"/>
            <w:r w:rsidRPr="00537DAE">
              <w:rPr>
                <w:rFonts w:ascii="Arial" w:hAnsi="Arial" w:cs="Arial"/>
              </w:rPr>
              <w:t xml:space="preserve"> kerja</w:t>
            </w:r>
          </w:p>
          <w:p w14:paraId="39A5693F" w14:textId="77777777" w:rsidR="00246BA5" w:rsidRPr="00537DAE" w:rsidRDefault="00246BA5" w:rsidP="00CD0016">
            <w:pPr>
              <w:rPr>
                <w:rFonts w:ascii="Arial" w:hAnsi="Arial" w:cs="Arial"/>
              </w:rPr>
            </w:pPr>
          </w:p>
        </w:tc>
        <w:tc>
          <w:tcPr>
            <w:tcW w:w="1403" w:type="dxa"/>
          </w:tcPr>
          <w:p w14:paraId="19C37905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proofErr w:type="spellStart"/>
            <w:r w:rsidRPr="00537DAE">
              <w:rPr>
                <w:rFonts w:ascii="Arial" w:hAnsi="Arial" w:cs="Arial"/>
              </w:rPr>
              <w:t>Ropaminal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Divpropam</w:t>
            </w:r>
            <w:proofErr w:type="spellEnd"/>
            <w:r w:rsidRPr="00537DAE">
              <w:rPr>
                <w:rFonts w:ascii="Arial" w:hAnsi="Arial" w:cs="Arial"/>
              </w:rPr>
              <w:t xml:space="preserve"> </w:t>
            </w:r>
            <w:proofErr w:type="spellStart"/>
            <w:r w:rsidRPr="00537DAE">
              <w:rPr>
                <w:rFonts w:ascii="Arial" w:hAnsi="Arial" w:cs="Arial"/>
              </w:rPr>
              <w:t>Polri</w:t>
            </w:r>
            <w:proofErr w:type="spellEnd"/>
          </w:p>
          <w:p w14:paraId="7B067434" w14:textId="77777777" w:rsidR="00246BA5" w:rsidRPr="00537DAE" w:rsidRDefault="00246BA5" w:rsidP="00CD0016">
            <w:pPr>
              <w:rPr>
                <w:rFonts w:ascii="Arial" w:hAnsi="Arial" w:cs="Arial"/>
              </w:rPr>
            </w:pPr>
            <w:r w:rsidRPr="00537DAE">
              <w:rPr>
                <w:rFonts w:ascii="Arial" w:hAnsi="Arial" w:cs="Arial"/>
              </w:rPr>
              <w:t>021-7394114</w:t>
            </w:r>
          </w:p>
        </w:tc>
      </w:tr>
    </w:tbl>
    <w:p w14:paraId="6D8C9373" w14:textId="77777777" w:rsidR="00880006" w:rsidRPr="00F47E82" w:rsidRDefault="00880006" w:rsidP="00AD75C0">
      <w:pPr>
        <w:ind w:right="-36"/>
        <w:rPr>
          <w:rFonts w:ascii="Arial" w:hAnsi="Arial" w:cs="Arial"/>
          <w:sz w:val="14"/>
          <w:szCs w:val="14"/>
        </w:rPr>
      </w:pPr>
    </w:p>
    <w:p w14:paraId="45018D2D" w14:textId="614419F4" w:rsidR="007B7C99" w:rsidRPr="00537DAE" w:rsidRDefault="00FD28F1" w:rsidP="0072261C">
      <w:pPr>
        <w:ind w:left="9639" w:right="-36" w:firstLine="72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noProof/>
          <w:sz w:val="1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14E0F5E" wp14:editId="62C26174">
                <wp:simplePos x="0" y="0"/>
                <wp:positionH relativeFrom="column">
                  <wp:posOffset>700405</wp:posOffset>
                </wp:positionH>
                <wp:positionV relativeFrom="paragraph">
                  <wp:posOffset>37465</wp:posOffset>
                </wp:positionV>
                <wp:extent cx="2408555" cy="2432050"/>
                <wp:effectExtent l="10160" t="13335" r="10160" b="12065"/>
                <wp:wrapNone/>
                <wp:docPr id="3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8555" cy="243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F3EA9" w14:textId="77777777" w:rsidR="00B20DB5" w:rsidRPr="00884A74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u w:val="single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  <w:u w:val="single"/>
                              </w:rPr>
                              <w:t>Paraf :</w:t>
                            </w:r>
                          </w:p>
                          <w:p w14:paraId="57E39C87" w14:textId="77777777" w:rsidR="00B20DB5" w:rsidRPr="00722A09" w:rsidRDefault="00B20DB5" w:rsidP="00B20DB5">
                            <w:pPr>
                              <w:spacing w:after="40"/>
                              <w:rPr>
                                <w:rFonts w:ascii="Arial" w:hAnsi="Arial" w:cs="Arial"/>
                                <w:sz w:val="2"/>
                                <w:szCs w:val="10"/>
                              </w:rPr>
                            </w:pPr>
                          </w:p>
                          <w:p w14:paraId="51F8DDA7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  <w:spacing w:val="-4"/>
                              </w:rPr>
                              <w:t>Konsept</w:t>
                            </w:r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or</w:t>
                            </w:r>
                            <w:proofErr w:type="spellEnd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/</w:t>
                            </w:r>
                            <w:proofErr w:type="spellStart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>Kanit</w:t>
                            </w:r>
                            <w:proofErr w:type="spellEnd"/>
                            <w:r w:rsidR="001805ED">
                              <w:rPr>
                                <w:rFonts w:ascii="Arial" w:hAnsi="Arial" w:cs="Arial"/>
                                <w:spacing w:val="-4"/>
                              </w:rPr>
                              <w:t xml:space="preserve"> II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535C3E1D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Pamin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 xml:space="preserve"> 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14C7AE56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Wakaden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 xml:space="preserve">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4B77DDE0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r w:rsidRPr="00884A74">
                              <w:rPr>
                                <w:rFonts w:ascii="Arial" w:hAnsi="Arial" w:cs="Arial"/>
                              </w:rPr>
                              <w:t>Kaden A</w:t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5087C2E6" w14:textId="77777777" w:rsidR="00B20DB5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884A74">
                              <w:rPr>
                                <w:rFonts w:ascii="Arial" w:hAnsi="Arial" w:cs="Arial"/>
                              </w:rPr>
                              <w:t>Kaurtu</w:t>
                            </w:r>
                            <w:proofErr w:type="spellEnd"/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Pr="00884A74">
                              <w:rPr>
                                <w:rFonts w:ascii="Arial" w:hAnsi="Arial" w:cs="Arial"/>
                              </w:rPr>
                              <w:tab/>
                              <w:t>: . . . . .</w:t>
                            </w:r>
                          </w:p>
                          <w:p w14:paraId="034CDA4F" w14:textId="77777777" w:rsidR="00B20DB5" w:rsidRPr="00884A74" w:rsidRDefault="00B20DB5" w:rsidP="00B20DB5">
                            <w:pPr>
                              <w:numPr>
                                <w:ilvl w:val="0"/>
                                <w:numId w:val="41"/>
                              </w:numPr>
                              <w:tabs>
                                <w:tab w:val="left" w:pos="350"/>
                                <w:tab w:val="left" w:pos="1890"/>
                              </w:tabs>
                              <w:spacing w:after="80"/>
                              <w:ind w:left="357" w:hanging="357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A01B4D">
                              <w:rPr>
                                <w:rFonts w:ascii="Arial" w:hAnsi="Arial" w:cs="Arial"/>
                                <w:spacing w:val="-10"/>
                              </w:rPr>
                              <w:t>Sesropaminal</w:t>
                            </w:r>
                            <w:proofErr w:type="spellEnd"/>
                            <w:r w:rsidR="00A01B4D">
                              <w:rPr>
                                <w:rFonts w:ascii="Arial" w:hAnsi="Arial" w:cs="Arial"/>
                              </w:rPr>
                              <w:tab/>
                            </w:r>
                            <w:r w:rsidR="00880006">
                              <w:rPr>
                                <w:rFonts w:ascii="Arial" w:hAnsi="Arial" w:cs="Arial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</w:rPr>
                              <w:t>: . . . . .</w:t>
                            </w:r>
                          </w:p>
                          <w:p w14:paraId="365FB9A1" w14:textId="77777777" w:rsidR="00B20DB5" w:rsidRPr="007B47D6" w:rsidRDefault="00B20DB5" w:rsidP="00B20DB5">
                            <w:pPr>
                              <w:tabs>
                                <w:tab w:val="left" w:pos="350"/>
                                <w:tab w:val="left" w:pos="1890"/>
                              </w:tabs>
                              <w:spacing w:after="40"/>
                              <w:ind w:left="360"/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14E0F5E" id="_x0000_t202" coordsize="21600,21600" o:spt="202" path="m,l,21600r21600,l21600,xe">
                <v:stroke joinstyle="miter"/>
                <v:path gradientshapeok="t" o:connecttype="rect"/>
              </v:shapetype>
              <v:shape id="Text Box 29" o:spid="_x0000_s1026" type="#_x0000_t202" style="position:absolute;left:0;text-align:left;margin-left:55.15pt;margin-top:2.95pt;width:189.65pt;height:19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" strokecolor="white">
                <v:textbox>
                  <w:txbxContent>
                    <w:p w14:paraId="040F3EA9" w14:textId="77777777" w:rsidR="00B20DB5" w:rsidRPr="00884A74" w:rsidRDefault="00B20DB5" w:rsidP="00B20DB5">
                      <w:pPr>
                        <w:spacing w:after="40"/>
                        <w:rPr>
                          <w:rFonts w:ascii="Arial" w:hAnsi="Arial" w:cs="Arial"/>
                          <w:u w:val="single"/>
                        </w:rPr>
                      </w:pPr>
                      <w:r w:rsidRPr="00884A74">
                        <w:rPr>
                          <w:rFonts w:ascii="Arial" w:hAnsi="Arial" w:cs="Arial"/>
                          <w:u w:val="single"/>
                        </w:rPr>
                        <w:t>Paraf :</w:t>
                      </w:r>
                    </w:p>
                    <w:p w14:paraId="57E39C87" w14:textId="77777777" w:rsidR="00B20DB5" w:rsidRPr="00722A09" w:rsidRDefault="00B20DB5" w:rsidP="00B20DB5">
                      <w:pPr>
                        <w:spacing w:after="40"/>
                        <w:rPr>
                          <w:rFonts w:ascii="Arial" w:hAnsi="Arial" w:cs="Arial"/>
                          <w:sz w:val="2"/>
                          <w:szCs w:val="10"/>
                        </w:rPr>
                      </w:pPr>
                    </w:p>
                    <w:p w14:paraId="51F8DDA7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  <w:spacing w:val="-4"/>
                        </w:rPr>
                        <w:t>Konsept</w:t>
                      </w:r>
                      <w:r w:rsidR="001805ED">
                        <w:rPr>
                          <w:rFonts w:ascii="Arial" w:hAnsi="Arial" w:cs="Arial"/>
                          <w:spacing w:val="-4"/>
                        </w:rPr>
                        <w:t>or</w:t>
                      </w:r>
                      <w:proofErr w:type="spellEnd"/>
                      <w:r w:rsidR="001805ED">
                        <w:rPr>
                          <w:rFonts w:ascii="Arial" w:hAnsi="Arial" w:cs="Arial"/>
                          <w:spacing w:val="-4"/>
                        </w:rPr>
                        <w:t>/</w:t>
                      </w:r>
                      <w:proofErr w:type="spellStart"/>
                      <w:r w:rsidR="001805ED">
                        <w:rPr>
                          <w:rFonts w:ascii="Arial" w:hAnsi="Arial" w:cs="Arial"/>
                          <w:spacing w:val="-4"/>
                        </w:rPr>
                        <w:t>Kanit</w:t>
                      </w:r>
                      <w:proofErr w:type="spellEnd"/>
                      <w:r w:rsidR="001805ED">
                        <w:rPr>
                          <w:rFonts w:ascii="Arial" w:hAnsi="Arial" w:cs="Arial"/>
                          <w:spacing w:val="-4"/>
                        </w:rPr>
                        <w:t xml:space="preserve"> II</w:t>
                      </w:r>
                      <w:r w:rsidRPr="00884A74"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535C3E1D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</w:rPr>
                        <w:t>Pamin</w:t>
                      </w:r>
                      <w:proofErr w:type="spellEnd"/>
                      <w:r w:rsidRPr="00884A74">
                        <w:rPr>
                          <w:rFonts w:ascii="Arial" w:hAnsi="Arial" w:cs="Arial"/>
                        </w:rPr>
                        <w:t xml:space="preserve"> 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14C7AE56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</w:rPr>
                        <w:t>Wakaden</w:t>
                      </w:r>
                      <w:proofErr w:type="spellEnd"/>
                      <w:r w:rsidRPr="00884A74">
                        <w:rPr>
                          <w:rFonts w:ascii="Arial" w:hAnsi="Arial" w:cs="Arial"/>
                        </w:rPr>
                        <w:t xml:space="preserve">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4B77DDE0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r w:rsidRPr="00884A74">
                        <w:rPr>
                          <w:rFonts w:ascii="Arial" w:hAnsi="Arial" w:cs="Arial"/>
                        </w:rPr>
                        <w:t>Kaden A</w:t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5087C2E6" w14:textId="77777777" w:rsidR="00B20DB5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884A74">
                        <w:rPr>
                          <w:rFonts w:ascii="Arial" w:hAnsi="Arial" w:cs="Arial"/>
                        </w:rPr>
                        <w:t>Kaurtu</w:t>
                      </w:r>
                      <w:proofErr w:type="spellEnd"/>
                      <w:r w:rsidRPr="00884A74">
                        <w:rPr>
                          <w:rFonts w:ascii="Arial" w:hAnsi="Arial" w:cs="Arial"/>
                        </w:rPr>
                        <w:tab/>
                      </w:r>
                      <w:r w:rsidRPr="00884A74">
                        <w:rPr>
                          <w:rFonts w:ascii="Arial" w:hAnsi="Arial" w:cs="Arial"/>
                        </w:rPr>
                        <w:tab/>
                        <w:t>: . . . . .</w:t>
                      </w:r>
                    </w:p>
                    <w:p w14:paraId="034CDA4F" w14:textId="77777777" w:rsidR="00B20DB5" w:rsidRPr="00884A74" w:rsidRDefault="00B20DB5" w:rsidP="00B20DB5">
                      <w:pPr>
                        <w:numPr>
                          <w:ilvl w:val="0"/>
                          <w:numId w:val="41"/>
                        </w:numPr>
                        <w:tabs>
                          <w:tab w:val="left" w:pos="350"/>
                          <w:tab w:val="left" w:pos="1890"/>
                        </w:tabs>
                        <w:spacing w:after="80"/>
                        <w:ind w:left="357" w:hanging="357"/>
                        <w:rPr>
                          <w:rFonts w:ascii="Arial" w:hAnsi="Arial" w:cs="Arial"/>
                        </w:rPr>
                      </w:pPr>
                      <w:proofErr w:type="spellStart"/>
                      <w:r w:rsidRPr="00A01B4D">
                        <w:rPr>
                          <w:rFonts w:ascii="Arial" w:hAnsi="Arial" w:cs="Arial"/>
                          <w:spacing w:val="-10"/>
                        </w:rPr>
                        <w:t>Sesropaminal</w:t>
                      </w:r>
                      <w:proofErr w:type="spellEnd"/>
                      <w:r w:rsidR="00A01B4D">
                        <w:rPr>
                          <w:rFonts w:ascii="Arial" w:hAnsi="Arial" w:cs="Arial"/>
                        </w:rPr>
                        <w:tab/>
                      </w:r>
                      <w:r w:rsidR="00880006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>: . . . . .</w:t>
                      </w:r>
                    </w:p>
                    <w:p w14:paraId="365FB9A1" w14:textId="77777777" w:rsidR="00B20DB5" w:rsidRPr="007B47D6" w:rsidRDefault="00B20DB5" w:rsidP="00B20DB5">
                      <w:pPr>
                        <w:tabs>
                          <w:tab w:val="left" w:pos="350"/>
                          <w:tab w:val="left" w:pos="1890"/>
                        </w:tabs>
                        <w:spacing w:after="40"/>
                        <w:ind w:left="360"/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37DAE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AB071AD" wp14:editId="5DA0B138">
                <wp:simplePos x="0" y="0"/>
                <wp:positionH relativeFrom="column">
                  <wp:posOffset>770255</wp:posOffset>
                </wp:positionH>
                <wp:positionV relativeFrom="paragraph">
                  <wp:posOffset>79375</wp:posOffset>
                </wp:positionV>
                <wp:extent cx="2911475" cy="2774315"/>
                <wp:effectExtent l="3810" t="0" r="0" b="0"/>
                <wp:wrapNone/>
                <wp:docPr id="2" name="Text Box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1475" cy="2774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258BED" w14:textId="77777777" w:rsidR="000F5442" w:rsidRPr="00EE57BE" w:rsidRDefault="0042781C" w:rsidP="00FE32E5">
                            <w:pPr>
                              <w:pStyle w:val="ListParagraph"/>
                              <w:tabs>
                                <w:tab w:val="left" w:pos="1843"/>
                              </w:tabs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  <w:r w:rsidRPr="00EE57BE">
                              <w:rPr>
                                <w:rFonts w:ascii="Arial" w:hAnsi="Arial" w:cs="Arial"/>
                                <w:color w:val="FFFFFF"/>
                                <w:sz w:val="6"/>
                                <w:szCs w:val="22"/>
                              </w:rPr>
                              <w:t xml:space="preserve"> </w:t>
                            </w:r>
                          </w:p>
                          <w:p w14:paraId="7975E1E1" w14:textId="77777777" w:rsidR="000F5442" w:rsidRPr="00EE57BE" w:rsidRDefault="000F5442" w:rsidP="00FE32E5">
                            <w:pPr>
                              <w:pStyle w:val="ListParagraph"/>
                              <w:tabs>
                                <w:tab w:val="left" w:pos="360"/>
                                <w:tab w:val="left" w:pos="1843"/>
                              </w:tabs>
                              <w:ind w:left="90"/>
                              <w:rPr>
                                <w:rFonts w:ascii="Calibri" w:hAnsi="Calibri" w:cs="Arial"/>
                                <w:color w:val="FFFFFF"/>
                                <w:sz w:val="6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B071AD" id="Text Box 249" o:spid="_x0000_s1027" type="#_x0000_t202" style="position:absolute;left:0;text-align:left;margin-left:60.65pt;margin-top:6.25pt;width:229.25pt;height:218.4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" filled="f" stroked="f">
                <v:textbox>
                  <w:txbxContent>
                    <w:p w14:paraId="56258BED" w14:textId="77777777" w:rsidR="000F5442" w:rsidRPr="00EE57BE" w:rsidRDefault="0042781C" w:rsidP="00FE32E5">
                      <w:pPr>
                        <w:pStyle w:val="ListParagraph"/>
                        <w:tabs>
                          <w:tab w:val="left" w:pos="1843"/>
                        </w:tabs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</w:pPr>
                      <w:r w:rsidRPr="00EE57BE">
                        <w:rPr>
                          <w:rFonts w:ascii="Arial" w:hAnsi="Arial" w:cs="Arial"/>
                          <w:color w:val="FFFFFF"/>
                          <w:sz w:val="6"/>
                          <w:szCs w:val="22"/>
                        </w:rPr>
                        <w:t xml:space="preserve"> </w:t>
                      </w:r>
                    </w:p>
                    <w:p w14:paraId="7975E1E1" w14:textId="77777777" w:rsidR="000F5442" w:rsidRPr="00EE57BE" w:rsidRDefault="000F5442" w:rsidP="00FE32E5">
                      <w:pPr>
                        <w:pStyle w:val="ListParagraph"/>
                        <w:tabs>
                          <w:tab w:val="left" w:pos="360"/>
                          <w:tab w:val="left" w:pos="1843"/>
                        </w:tabs>
                        <w:ind w:left="90"/>
                        <w:rPr>
                          <w:rFonts w:ascii="Calibri" w:hAnsi="Calibri" w:cs="Arial"/>
                          <w:color w:val="FFFFFF"/>
                          <w:sz w:val="6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57DC4" w:rsidRPr="00537DAE">
        <w:rPr>
          <w:rFonts w:ascii="Arial" w:hAnsi="Arial" w:cs="Arial"/>
        </w:rPr>
        <w:t xml:space="preserve">Jakarta,   </w:t>
      </w:r>
      <w:r w:rsidR="00F219B7" w:rsidRPr="00537DAE">
        <w:rPr>
          <w:rFonts w:ascii="Arial" w:hAnsi="Arial" w:cs="Arial"/>
        </w:rPr>
        <w:t xml:space="preserve"> </w:t>
      </w:r>
      <w:r w:rsidR="00357DC4" w:rsidRPr="00537DAE">
        <w:rPr>
          <w:rFonts w:ascii="Arial" w:hAnsi="Arial" w:cs="Arial"/>
        </w:rPr>
        <w:t xml:space="preserve"> </w:t>
      </w:r>
      <w:r w:rsidR="00D97F28" w:rsidRPr="00537DAE">
        <w:rPr>
          <w:rFonts w:ascii="Arial" w:hAnsi="Arial" w:cs="Arial"/>
        </w:rPr>
        <w:t xml:space="preserve"> </w:t>
      </w:r>
      <w:r w:rsidR="00D50CC2" w:rsidRPr="00537DAE">
        <w:rPr>
          <w:rFonts w:ascii="Arial" w:hAnsi="Arial" w:cs="Arial"/>
        </w:rPr>
        <w:t xml:space="preserve"> </w:t>
      </w:r>
      <w:r w:rsidR="009E2C7A" w:rsidRPr="00537DAE">
        <w:rPr>
          <w:rFonts w:ascii="Arial" w:hAnsi="Arial" w:cs="Arial"/>
        </w:rPr>
        <w:t xml:space="preserve"> </w:t>
      </w:r>
      <w:r w:rsidR="008918DC">
        <w:rPr>
          <w:rFonts w:ascii="Arial" w:hAnsi="Arial" w:cs="Arial"/>
          <w:lang w:val="pt-BR"/>
        </w:rPr>
        <w:t>${tanggal}</w:t>
      </w:r>
    </w:p>
    <w:p w14:paraId="6791CE7D" w14:textId="77777777" w:rsidR="00497303" w:rsidRPr="00835456" w:rsidRDefault="00497303" w:rsidP="0072261C">
      <w:pPr>
        <w:ind w:left="9639" w:right="-36" w:firstLine="720"/>
        <w:jc w:val="center"/>
        <w:rPr>
          <w:rFonts w:ascii="Arial" w:hAnsi="Arial" w:cs="Arial"/>
          <w:sz w:val="14"/>
        </w:rPr>
      </w:pPr>
    </w:p>
    <w:p w14:paraId="5FAB74C3" w14:textId="77777777" w:rsidR="00505E2D" w:rsidRPr="00537DAE" w:rsidRDefault="00F96A23" w:rsidP="0072261C">
      <w:pPr>
        <w:ind w:left="9639" w:right="-36" w:firstLine="720"/>
        <w:jc w:val="center"/>
        <w:rPr>
          <w:rFonts w:ascii="Arial" w:hAnsi="Arial" w:cs="Arial"/>
        </w:rPr>
      </w:pPr>
      <w:proofErr w:type="spellStart"/>
      <w:r w:rsidRPr="00537DAE">
        <w:rPr>
          <w:rFonts w:ascii="Arial" w:hAnsi="Arial" w:cs="Arial"/>
        </w:rPr>
        <w:t>KARO</w:t>
      </w:r>
      <w:r w:rsidR="00200CB0">
        <w:rPr>
          <w:rFonts w:ascii="Arial" w:hAnsi="Arial" w:cs="Arial"/>
        </w:rPr>
        <w:t>PAMINAL</w:t>
      </w:r>
      <w:proofErr w:type="spellEnd"/>
      <w:r w:rsidRPr="00537DAE">
        <w:rPr>
          <w:rFonts w:ascii="Arial" w:hAnsi="Arial" w:cs="Arial"/>
        </w:rPr>
        <w:t xml:space="preserve"> </w:t>
      </w:r>
      <w:proofErr w:type="spellStart"/>
      <w:r w:rsidRPr="00537DAE">
        <w:rPr>
          <w:rFonts w:ascii="Arial" w:hAnsi="Arial" w:cs="Arial"/>
        </w:rPr>
        <w:t>DIVPROPAM</w:t>
      </w:r>
      <w:proofErr w:type="spellEnd"/>
      <w:r w:rsidRPr="00537DAE">
        <w:rPr>
          <w:rFonts w:ascii="Arial" w:hAnsi="Arial" w:cs="Arial"/>
        </w:rPr>
        <w:t xml:space="preserve"> </w:t>
      </w:r>
      <w:proofErr w:type="spellStart"/>
      <w:r w:rsidRPr="00537DAE">
        <w:rPr>
          <w:rFonts w:ascii="Arial" w:hAnsi="Arial" w:cs="Arial"/>
        </w:rPr>
        <w:t>POLRI</w:t>
      </w:r>
      <w:proofErr w:type="spellEnd"/>
    </w:p>
    <w:p w14:paraId="4FAB577F" w14:textId="77777777" w:rsidR="009F0900" w:rsidRPr="00835456" w:rsidRDefault="009F0900" w:rsidP="0072261C">
      <w:pPr>
        <w:ind w:left="9639" w:right="-36" w:firstLine="720"/>
        <w:jc w:val="center"/>
        <w:rPr>
          <w:rFonts w:ascii="Arial" w:hAnsi="Arial" w:cs="Arial"/>
          <w:sz w:val="18"/>
        </w:rPr>
      </w:pPr>
    </w:p>
    <w:p w14:paraId="7B488A3C" w14:textId="77777777" w:rsidR="00AD2BB9" w:rsidRDefault="00AD2BB9" w:rsidP="00AD2BB9">
      <w:pPr>
        <w:ind w:right="-36"/>
        <w:rPr>
          <w:rFonts w:ascii="Arial" w:hAnsi="Arial" w:cs="Arial"/>
          <w:noProof/>
        </w:rPr>
      </w:pPr>
    </w:p>
    <w:p w14:paraId="28EC1D9A" w14:textId="1C956FBA" w:rsidR="007B7C99" w:rsidRPr="009F7706" w:rsidRDefault="00FD28F1" w:rsidP="0072261C">
      <w:pPr>
        <w:ind w:left="9639" w:right="-36" w:firstLine="720"/>
        <w:jc w:val="center"/>
        <w:rPr>
          <w:rFonts w:ascii="Arial" w:hAnsi="Arial" w:cs="Arial"/>
        </w:rPr>
      </w:pPr>
      <w:r w:rsidRPr="009F7706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E05BC3C" wp14:editId="3C3A1DC9">
                <wp:simplePos x="0" y="0"/>
                <wp:positionH relativeFrom="column">
                  <wp:posOffset>6819265</wp:posOffset>
                </wp:positionH>
                <wp:positionV relativeFrom="paragraph">
                  <wp:posOffset>170180</wp:posOffset>
                </wp:positionV>
                <wp:extent cx="2232025" cy="0"/>
                <wp:effectExtent l="13970" t="10160" r="11430" b="8890"/>
                <wp:wrapNone/>
                <wp:docPr id="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320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3B7BF9B5" id="Line 9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36.95pt,13.4pt" to="712.7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"/>
            </w:pict>
          </mc:Fallback>
        </mc:AlternateContent>
      </w:r>
      <w:r w:rsidR="009F7706" w:rsidRPr="009F7706">
        <w:rPr>
          <w:rFonts w:ascii="Arial" w:hAnsi="Arial" w:cs="Arial"/>
          <w:noProof/>
        </w:rPr>
        <w:t xml:space="preserve"> ANGGORO SUKARTONO, S.I.K.</w:t>
      </w:r>
    </w:p>
    <w:p w14:paraId="053875E4" w14:textId="77777777" w:rsidR="00AA197B" w:rsidRPr="00537DAE" w:rsidRDefault="00A34C0C" w:rsidP="0072261C">
      <w:pPr>
        <w:ind w:left="9639" w:right="-36" w:firstLine="720"/>
        <w:jc w:val="center"/>
        <w:rPr>
          <w:rFonts w:ascii="Arial" w:hAnsi="Arial" w:cs="Arial"/>
        </w:rPr>
      </w:pPr>
      <w:proofErr w:type="spellStart"/>
      <w:r w:rsidRPr="00537DAE">
        <w:rPr>
          <w:rFonts w:ascii="Arial" w:hAnsi="Arial" w:cs="Arial"/>
        </w:rPr>
        <w:t>BRIGADIR</w:t>
      </w:r>
      <w:proofErr w:type="spellEnd"/>
      <w:r w:rsidRPr="00537DAE">
        <w:rPr>
          <w:rFonts w:ascii="Arial" w:hAnsi="Arial" w:cs="Arial"/>
        </w:rPr>
        <w:t xml:space="preserve"> </w:t>
      </w:r>
      <w:proofErr w:type="spellStart"/>
      <w:r w:rsidRPr="00537DAE">
        <w:rPr>
          <w:rFonts w:ascii="Arial" w:hAnsi="Arial" w:cs="Arial"/>
        </w:rPr>
        <w:t>JENDERAL</w:t>
      </w:r>
      <w:proofErr w:type="spellEnd"/>
      <w:r w:rsidRPr="00537DAE">
        <w:rPr>
          <w:rFonts w:ascii="Arial" w:hAnsi="Arial" w:cs="Arial"/>
        </w:rPr>
        <w:t xml:space="preserve"> POLISI</w:t>
      </w:r>
    </w:p>
    <w:sectPr w:rsidR="00AA197B" w:rsidRPr="00537DAE" w:rsidSect="00634936">
      <w:headerReference w:type="default" r:id="rId8"/>
      <w:footerReference w:type="default" r:id="rId9"/>
      <w:headerReference w:type="first" r:id="rId10"/>
      <w:footerReference w:type="first" r:id="rId11"/>
      <w:pgSz w:w="16834" w:h="11909" w:orient="landscape" w:code="9"/>
      <w:pgMar w:top="1134" w:right="851" w:bottom="851" w:left="1418" w:header="1139" w:footer="8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9BAF2" w14:textId="77777777" w:rsidR="00B122CA" w:rsidRDefault="00B122CA" w:rsidP="00432D35">
      <w:r>
        <w:separator/>
      </w:r>
    </w:p>
  </w:endnote>
  <w:endnote w:type="continuationSeparator" w:id="0">
    <w:p w14:paraId="1835FBD6" w14:textId="77777777" w:rsidR="00B122CA" w:rsidRDefault="00B122CA" w:rsidP="00432D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890BC4" w14:textId="77777777" w:rsidR="00590A7F" w:rsidRPr="0092437F" w:rsidRDefault="00590A7F" w:rsidP="00590A7F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A294E" w14:textId="77777777" w:rsidR="00590A7F" w:rsidRPr="0092437F" w:rsidRDefault="00590A7F" w:rsidP="000F57B4">
    <w:pPr>
      <w:pStyle w:val="Footer"/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066695" w14:textId="77777777" w:rsidR="00B122CA" w:rsidRDefault="00B122CA" w:rsidP="00432D35">
      <w:r>
        <w:separator/>
      </w:r>
    </w:p>
  </w:footnote>
  <w:footnote w:type="continuationSeparator" w:id="0">
    <w:p w14:paraId="12D589EB" w14:textId="77777777" w:rsidR="00B122CA" w:rsidRDefault="00B122CA" w:rsidP="00432D3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BDF8C" w14:textId="77777777" w:rsidR="00590A7F" w:rsidRPr="0092437F" w:rsidRDefault="00590A7F" w:rsidP="00D43166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t>RAHASIA</w:t>
    </w:r>
  </w:p>
  <w:p w14:paraId="687BE0FD" w14:textId="77777777" w:rsidR="00827BE2" w:rsidRPr="0092437F" w:rsidRDefault="00415902" w:rsidP="00590A7F">
    <w:pPr>
      <w:pStyle w:val="Header"/>
      <w:tabs>
        <w:tab w:val="center" w:pos="6977"/>
        <w:tab w:val="left" w:pos="7928"/>
      </w:tabs>
      <w:jc w:val="center"/>
      <w:rPr>
        <w:rFonts w:ascii="Arial" w:hAnsi="Arial" w:cs="Arial"/>
      </w:rPr>
    </w:pPr>
    <w:r w:rsidRPr="0092437F">
      <w:rPr>
        <w:rFonts w:ascii="Arial" w:hAnsi="Arial" w:cs="Arial"/>
      </w:rPr>
      <w:fldChar w:fldCharType="begin"/>
    </w:r>
    <w:r w:rsidRPr="0092437F">
      <w:rPr>
        <w:rFonts w:ascii="Arial" w:hAnsi="Arial" w:cs="Arial"/>
      </w:rPr>
      <w:instrText xml:space="preserve"> PAGE   \* MERGEFORMAT </w:instrText>
    </w:r>
    <w:r w:rsidRPr="0092437F">
      <w:rPr>
        <w:rFonts w:ascii="Arial" w:hAnsi="Arial" w:cs="Arial"/>
      </w:rPr>
      <w:fldChar w:fldCharType="separate"/>
    </w:r>
    <w:r w:rsidR="00880006">
      <w:rPr>
        <w:rFonts w:ascii="Arial" w:hAnsi="Arial" w:cs="Arial"/>
        <w:noProof/>
      </w:rPr>
      <w:t>3</w:t>
    </w:r>
    <w:r w:rsidRPr="0092437F">
      <w:rPr>
        <w:rFonts w:ascii="Arial" w:hAnsi="Arial" w:cs="Arial"/>
      </w:rPr>
      <w:fldChar w:fldCharType="end"/>
    </w:r>
  </w:p>
  <w:p w14:paraId="73732FA9" w14:textId="77777777" w:rsidR="00BE3AF6" w:rsidRPr="00590A7F" w:rsidRDefault="00BE3AF6" w:rsidP="00BE3AF6">
    <w:pPr>
      <w:pStyle w:val="Header"/>
      <w:tabs>
        <w:tab w:val="center" w:pos="6977"/>
        <w:tab w:val="left" w:pos="7928"/>
      </w:tabs>
      <w:rPr>
        <w:sz w:val="14"/>
      </w:rPr>
    </w:pPr>
  </w:p>
  <w:tbl>
    <w:tblPr>
      <w:tblW w:w="14601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540"/>
      <w:gridCol w:w="4422"/>
      <w:gridCol w:w="2976"/>
      <w:gridCol w:w="2268"/>
      <w:gridCol w:w="1843"/>
      <w:gridCol w:w="1134"/>
      <w:gridCol w:w="1418"/>
    </w:tblGrid>
    <w:tr w:rsidR="00BE3AF6" w:rsidRPr="00B96AFC" w14:paraId="7A25BA2E" w14:textId="77777777" w:rsidTr="00DA1D52">
      <w:tc>
        <w:tcPr>
          <w:tcW w:w="540" w:type="dxa"/>
          <w:vAlign w:val="center"/>
        </w:tcPr>
        <w:p w14:paraId="24F859DC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1</w:t>
          </w:r>
        </w:p>
      </w:tc>
      <w:tc>
        <w:tcPr>
          <w:tcW w:w="4422" w:type="dxa"/>
          <w:vAlign w:val="center"/>
        </w:tcPr>
        <w:p w14:paraId="669C2350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2</w:t>
          </w:r>
        </w:p>
      </w:tc>
      <w:tc>
        <w:tcPr>
          <w:tcW w:w="2976" w:type="dxa"/>
          <w:vAlign w:val="center"/>
        </w:tcPr>
        <w:p w14:paraId="0F039E77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3</w:t>
          </w:r>
        </w:p>
      </w:tc>
      <w:tc>
        <w:tcPr>
          <w:tcW w:w="2268" w:type="dxa"/>
          <w:vAlign w:val="center"/>
        </w:tcPr>
        <w:p w14:paraId="18E2EC03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4</w:t>
          </w:r>
        </w:p>
      </w:tc>
      <w:tc>
        <w:tcPr>
          <w:tcW w:w="1843" w:type="dxa"/>
          <w:vAlign w:val="center"/>
        </w:tcPr>
        <w:p w14:paraId="5484EC1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5</w:t>
          </w:r>
        </w:p>
      </w:tc>
      <w:tc>
        <w:tcPr>
          <w:tcW w:w="1134" w:type="dxa"/>
          <w:vAlign w:val="center"/>
        </w:tcPr>
        <w:p w14:paraId="0A61B5ED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6</w:t>
          </w:r>
        </w:p>
      </w:tc>
      <w:tc>
        <w:tcPr>
          <w:tcW w:w="1418" w:type="dxa"/>
          <w:vAlign w:val="center"/>
        </w:tcPr>
        <w:p w14:paraId="618D05D5" w14:textId="77777777" w:rsidR="00BE3AF6" w:rsidRPr="00B96AFC" w:rsidRDefault="00BE3AF6" w:rsidP="003F01AA">
          <w:pPr>
            <w:jc w:val="center"/>
            <w:rPr>
              <w:rFonts w:ascii="Tahoma" w:hAnsi="Tahoma" w:cs="Tahoma"/>
            </w:rPr>
          </w:pPr>
          <w:r w:rsidRPr="00B96AFC">
            <w:rPr>
              <w:rFonts w:ascii="Tahoma" w:hAnsi="Tahoma" w:cs="Tahoma"/>
            </w:rPr>
            <w:t>7</w:t>
          </w:r>
        </w:p>
      </w:tc>
    </w:tr>
  </w:tbl>
  <w:p w14:paraId="146475F1" w14:textId="77777777" w:rsidR="00432D35" w:rsidRPr="00BE3AF6" w:rsidRDefault="00432D35" w:rsidP="00BE3AF6">
    <w:pPr>
      <w:pStyle w:val="Header"/>
      <w:jc w:val="center"/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E4FA17" w14:textId="77777777" w:rsidR="00FB0EB0" w:rsidRDefault="003018FE" w:rsidP="003018FE">
    <w:pPr>
      <w:pStyle w:val="Header"/>
      <w:jc w:val="center"/>
      <w:rPr>
        <w:rFonts w:ascii="Arial" w:hAnsi="Arial" w:cs="Arial"/>
      </w:rPr>
    </w:pPr>
    <w:r w:rsidRPr="001409FF">
      <w:rPr>
        <w:rFonts w:ascii="Arial" w:hAnsi="Arial" w:cs="Arial"/>
      </w:rPr>
      <w:t>RAHASIA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C6513"/>
    <w:multiLevelType w:val="hybridMultilevel"/>
    <w:tmpl w:val="DF9043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3568A"/>
    <w:multiLevelType w:val="hybridMultilevel"/>
    <w:tmpl w:val="5E0694F2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1D5284"/>
    <w:multiLevelType w:val="hybridMultilevel"/>
    <w:tmpl w:val="BAB2EC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0C763A"/>
    <w:multiLevelType w:val="multilevel"/>
    <w:tmpl w:val="C19402E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B1F5DA2"/>
    <w:multiLevelType w:val="hybridMultilevel"/>
    <w:tmpl w:val="240E7E3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316C8D"/>
    <w:multiLevelType w:val="hybridMultilevel"/>
    <w:tmpl w:val="508EECE4"/>
    <w:lvl w:ilvl="0" w:tplc="DF4294F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0EA917E0"/>
    <w:multiLevelType w:val="hybridMultilevel"/>
    <w:tmpl w:val="51221F20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 w15:restartNumberingAfterBreak="0">
    <w:nsid w:val="0FD33E92"/>
    <w:multiLevelType w:val="hybridMultilevel"/>
    <w:tmpl w:val="C7B618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11A3DCC"/>
    <w:multiLevelType w:val="hybridMultilevel"/>
    <w:tmpl w:val="45CCFACE"/>
    <w:lvl w:ilvl="0" w:tplc="3B046A04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143264"/>
    <w:multiLevelType w:val="hybridMultilevel"/>
    <w:tmpl w:val="630E8F08"/>
    <w:lvl w:ilvl="0" w:tplc="9FEE0F5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954818"/>
    <w:multiLevelType w:val="hybridMultilevel"/>
    <w:tmpl w:val="82B022A0"/>
    <w:lvl w:ilvl="0" w:tplc="B038D944">
      <w:start w:val="1"/>
      <w:numFmt w:val="upperLetter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11" w15:restartNumberingAfterBreak="0">
    <w:nsid w:val="1FCC02E9"/>
    <w:multiLevelType w:val="hybridMultilevel"/>
    <w:tmpl w:val="9FA27856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FE49F7"/>
    <w:multiLevelType w:val="hybridMultilevel"/>
    <w:tmpl w:val="C2000CD8"/>
    <w:lvl w:ilvl="0" w:tplc="0409000F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36C2BF0"/>
    <w:multiLevelType w:val="hybridMultilevel"/>
    <w:tmpl w:val="B3927608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B1DA4"/>
    <w:multiLevelType w:val="hybridMultilevel"/>
    <w:tmpl w:val="91D633A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7C03DBA"/>
    <w:multiLevelType w:val="hybridMultilevel"/>
    <w:tmpl w:val="C49E72D2"/>
    <w:lvl w:ilvl="0" w:tplc="2FB0EB70">
      <w:start w:val="1"/>
      <w:numFmt w:val="lowerLetter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B03179"/>
    <w:multiLevelType w:val="hybridMultilevel"/>
    <w:tmpl w:val="EC4A730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A0B2AC5"/>
    <w:multiLevelType w:val="hybridMultilevel"/>
    <w:tmpl w:val="80D860A2"/>
    <w:lvl w:ilvl="0" w:tplc="37FC4CA4">
      <w:start w:val="1"/>
      <w:numFmt w:val="lowerLetter"/>
      <w:lvlText w:val="%1."/>
      <w:lvlJc w:val="left"/>
      <w:pPr>
        <w:ind w:left="409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129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49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69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89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009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729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49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69" w:hanging="180"/>
      </w:pPr>
      <w:rPr>
        <w:rFonts w:cs="Times New Roman"/>
      </w:rPr>
    </w:lvl>
  </w:abstractNum>
  <w:abstractNum w:abstractNumId="18" w15:restartNumberingAfterBreak="0">
    <w:nsid w:val="2C7968AC"/>
    <w:multiLevelType w:val="hybridMultilevel"/>
    <w:tmpl w:val="1B98DF2C"/>
    <w:lvl w:ilvl="0" w:tplc="65388440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2DF5474B"/>
    <w:multiLevelType w:val="hybridMultilevel"/>
    <w:tmpl w:val="99C248BC"/>
    <w:lvl w:ilvl="0" w:tplc="B422FD22">
      <w:start w:val="1"/>
      <w:numFmt w:val="lowerLetter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E12043"/>
    <w:multiLevelType w:val="hybridMultilevel"/>
    <w:tmpl w:val="C6CE713E"/>
    <w:lvl w:ilvl="0" w:tplc="F5AA2944">
      <w:start w:val="1"/>
      <w:numFmt w:val="decimal"/>
      <w:lvlText w:val="%1."/>
      <w:lvlJc w:val="left"/>
      <w:pPr>
        <w:ind w:left="522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242" w:hanging="360"/>
      </w:pPr>
    </w:lvl>
    <w:lvl w:ilvl="2" w:tplc="0409001B" w:tentative="1">
      <w:start w:val="1"/>
      <w:numFmt w:val="lowerRoman"/>
      <w:lvlText w:val="%3."/>
      <w:lvlJc w:val="right"/>
      <w:pPr>
        <w:ind w:left="1962" w:hanging="180"/>
      </w:pPr>
    </w:lvl>
    <w:lvl w:ilvl="3" w:tplc="0409000F" w:tentative="1">
      <w:start w:val="1"/>
      <w:numFmt w:val="decimal"/>
      <w:lvlText w:val="%4."/>
      <w:lvlJc w:val="left"/>
      <w:pPr>
        <w:ind w:left="2682" w:hanging="360"/>
      </w:pPr>
    </w:lvl>
    <w:lvl w:ilvl="4" w:tplc="04090019" w:tentative="1">
      <w:start w:val="1"/>
      <w:numFmt w:val="lowerLetter"/>
      <w:lvlText w:val="%5."/>
      <w:lvlJc w:val="left"/>
      <w:pPr>
        <w:ind w:left="3402" w:hanging="360"/>
      </w:pPr>
    </w:lvl>
    <w:lvl w:ilvl="5" w:tplc="0409001B" w:tentative="1">
      <w:start w:val="1"/>
      <w:numFmt w:val="lowerRoman"/>
      <w:lvlText w:val="%6."/>
      <w:lvlJc w:val="right"/>
      <w:pPr>
        <w:ind w:left="4122" w:hanging="180"/>
      </w:pPr>
    </w:lvl>
    <w:lvl w:ilvl="6" w:tplc="0409000F" w:tentative="1">
      <w:start w:val="1"/>
      <w:numFmt w:val="decimal"/>
      <w:lvlText w:val="%7."/>
      <w:lvlJc w:val="left"/>
      <w:pPr>
        <w:ind w:left="4842" w:hanging="360"/>
      </w:pPr>
    </w:lvl>
    <w:lvl w:ilvl="7" w:tplc="04090019" w:tentative="1">
      <w:start w:val="1"/>
      <w:numFmt w:val="lowerLetter"/>
      <w:lvlText w:val="%8."/>
      <w:lvlJc w:val="left"/>
      <w:pPr>
        <w:ind w:left="5562" w:hanging="360"/>
      </w:pPr>
    </w:lvl>
    <w:lvl w:ilvl="8" w:tplc="0409001B" w:tentative="1">
      <w:start w:val="1"/>
      <w:numFmt w:val="lowerRoman"/>
      <w:lvlText w:val="%9."/>
      <w:lvlJc w:val="right"/>
      <w:pPr>
        <w:ind w:left="6282" w:hanging="180"/>
      </w:pPr>
    </w:lvl>
  </w:abstractNum>
  <w:abstractNum w:abstractNumId="21" w15:restartNumberingAfterBreak="0">
    <w:nsid w:val="36F460E9"/>
    <w:multiLevelType w:val="hybridMultilevel"/>
    <w:tmpl w:val="4086D0B8"/>
    <w:lvl w:ilvl="0" w:tplc="04090011">
      <w:start w:val="1"/>
      <w:numFmt w:val="decimal"/>
      <w:lvlText w:val="%1)"/>
      <w:lvlJc w:val="left"/>
      <w:pPr>
        <w:ind w:left="1091" w:hanging="360"/>
      </w:pPr>
    </w:lvl>
    <w:lvl w:ilvl="1" w:tplc="04090019" w:tentative="1">
      <w:start w:val="1"/>
      <w:numFmt w:val="lowerLetter"/>
      <w:lvlText w:val="%2."/>
      <w:lvlJc w:val="left"/>
      <w:pPr>
        <w:ind w:left="1811" w:hanging="360"/>
      </w:pPr>
    </w:lvl>
    <w:lvl w:ilvl="2" w:tplc="0409001B" w:tentative="1">
      <w:start w:val="1"/>
      <w:numFmt w:val="lowerRoman"/>
      <w:lvlText w:val="%3."/>
      <w:lvlJc w:val="right"/>
      <w:pPr>
        <w:ind w:left="2531" w:hanging="180"/>
      </w:pPr>
    </w:lvl>
    <w:lvl w:ilvl="3" w:tplc="0409000F" w:tentative="1">
      <w:start w:val="1"/>
      <w:numFmt w:val="decimal"/>
      <w:lvlText w:val="%4."/>
      <w:lvlJc w:val="left"/>
      <w:pPr>
        <w:ind w:left="3251" w:hanging="360"/>
      </w:pPr>
    </w:lvl>
    <w:lvl w:ilvl="4" w:tplc="04090019" w:tentative="1">
      <w:start w:val="1"/>
      <w:numFmt w:val="lowerLetter"/>
      <w:lvlText w:val="%5."/>
      <w:lvlJc w:val="left"/>
      <w:pPr>
        <w:ind w:left="3971" w:hanging="360"/>
      </w:pPr>
    </w:lvl>
    <w:lvl w:ilvl="5" w:tplc="0409001B" w:tentative="1">
      <w:start w:val="1"/>
      <w:numFmt w:val="lowerRoman"/>
      <w:lvlText w:val="%6."/>
      <w:lvlJc w:val="right"/>
      <w:pPr>
        <w:ind w:left="4691" w:hanging="180"/>
      </w:pPr>
    </w:lvl>
    <w:lvl w:ilvl="6" w:tplc="0409000F" w:tentative="1">
      <w:start w:val="1"/>
      <w:numFmt w:val="decimal"/>
      <w:lvlText w:val="%7."/>
      <w:lvlJc w:val="left"/>
      <w:pPr>
        <w:ind w:left="5411" w:hanging="360"/>
      </w:pPr>
    </w:lvl>
    <w:lvl w:ilvl="7" w:tplc="04090019" w:tentative="1">
      <w:start w:val="1"/>
      <w:numFmt w:val="lowerLetter"/>
      <w:lvlText w:val="%8."/>
      <w:lvlJc w:val="left"/>
      <w:pPr>
        <w:ind w:left="6131" w:hanging="360"/>
      </w:pPr>
    </w:lvl>
    <w:lvl w:ilvl="8" w:tplc="0409001B" w:tentative="1">
      <w:start w:val="1"/>
      <w:numFmt w:val="lowerRoman"/>
      <w:lvlText w:val="%9."/>
      <w:lvlJc w:val="right"/>
      <w:pPr>
        <w:ind w:left="6851" w:hanging="180"/>
      </w:pPr>
    </w:lvl>
  </w:abstractNum>
  <w:abstractNum w:abstractNumId="22" w15:restartNumberingAfterBreak="0">
    <w:nsid w:val="37725742"/>
    <w:multiLevelType w:val="hybridMultilevel"/>
    <w:tmpl w:val="BEBA6A72"/>
    <w:lvl w:ilvl="0" w:tplc="FE78044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9D15954"/>
    <w:multiLevelType w:val="hybridMultilevel"/>
    <w:tmpl w:val="458C93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E03ABC"/>
    <w:multiLevelType w:val="hybridMultilevel"/>
    <w:tmpl w:val="3028B66A"/>
    <w:lvl w:ilvl="0" w:tplc="DB8E70B4">
      <w:start w:val="1"/>
      <w:numFmt w:val="lowerLetter"/>
      <w:lvlText w:val="%1."/>
      <w:lvlJc w:val="left"/>
      <w:pPr>
        <w:ind w:left="3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4" w:hanging="360"/>
      </w:pPr>
    </w:lvl>
    <w:lvl w:ilvl="2" w:tplc="0409001B" w:tentative="1">
      <w:start w:val="1"/>
      <w:numFmt w:val="lowerRoman"/>
      <w:lvlText w:val="%3."/>
      <w:lvlJc w:val="right"/>
      <w:pPr>
        <w:ind w:left="1834" w:hanging="180"/>
      </w:pPr>
    </w:lvl>
    <w:lvl w:ilvl="3" w:tplc="0409000F" w:tentative="1">
      <w:start w:val="1"/>
      <w:numFmt w:val="decimal"/>
      <w:lvlText w:val="%4."/>
      <w:lvlJc w:val="left"/>
      <w:pPr>
        <w:ind w:left="2554" w:hanging="360"/>
      </w:pPr>
    </w:lvl>
    <w:lvl w:ilvl="4" w:tplc="04090019" w:tentative="1">
      <w:start w:val="1"/>
      <w:numFmt w:val="lowerLetter"/>
      <w:lvlText w:val="%5."/>
      <w:lvlJc w:val="left"/>
      <w:pPr>
        <w:ind w:left="3274" w:hanging="360"/>
      </w:pPr>
    </w:lvl>
    <w:lvl w:ilvl="5" w:tplc="0409001B" w:tentative="1">
      <w:start w:val="1"/>
      <w:numFmt w:val="lowerRoman"/>
      <w:lvlText w:val="%6."/>
      <w:lvlJc w:val="right"/>
      <w:pPr>
        <w:ind w:left="3994" w:hanging="180"/>
      </w:pPr>
    </w:lvl>
    <w:lvl w:ilvl="6" w:tplc="0409000F" w:tentative="1">
      <w:start w:val="1"/>
      <w:numFmt w:val="decimal"/>
      <w:lvlText w:val="%7."/>
      <w:lvlJc w:val="left"/>
      <w:pPr>
        <w:ind w:left="4714" w:hanging="360"/>
      </w:pPr>
    </w:lvl>
    <w:lvl w:ilvl="7" w:tplc="04090019" w:tentative="1">
      <w:start w:val="1"/>
      <w:numFmt w:val="lowerLetter"/>
      <w:lvlText w:val="%8."/>
      <w:lvlJc w:val="left"/>
      <w:pPr>
        <w:ind w:left="5434" w:hanging="360"/>
      </w:pPr>
    </w:lvl>
    <w:lvl w:ilvl="8" w:tplc="040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25" w15:restartNumberingAfterBreak="0">
    <w:nsid w:val="3F8925F3"/>
    <w:multiLevelType w:val="hybridMultilevel"/>
    <w:tmpl w:val="4EFC900A"/>
    <w:lvl w:ilvl="0" w:tplc="04090011">
      <w:start w:val="1"/>
      <w:numFmt w:val="decimal"/>
      <w:lvlText w:val="%1)"/>
      <w:lvlJc w:val="left"/>
      <w:pPr>
        <w:ind w:left="1166" w:hanging="360"/>
      </w:pPr>
    </w:lvl>
    <w:lvl w:ilvl="1" w:tplc="04090019" w:tentative="1">
      <w:start w:val="1"/>
      <w:numFmt w:val="lowerLetter"/>
      <w:lvlText w:val="%2."/>
      <w:lvlJc w:val="left"/>
      <w:pPr>
        <w:ind w:left="1886" w:hanging="360"/>
      </w:pPr>
    </w:lvl>
    <w:lvl w:ilvl="2" w:tplc="0409001B" w:tentative="1">
      <w:start w:val="1"/>
      <w:numFmt w:val="lowerRoman"/>
      <w:lvlText w:val="%3."/>
      <w:lvlJc w:val="right"/>
      <w:pPr>
        <w:ind w:left="2606" w:hanging="180"/>
      </w:pPr>
    </w:lvl>
    <w:lvl w:ilvl="3" w:tplc="0409000F" w:tentative="1">
      <w:start w:val="1"/>
      <w:numFmt w:val="decimal"/>
      <w:lvlText w:val="%4."/>
      <w:lvlJc w:val="left"/>
      <w:pPr>
        <w:ind w:left="3326" w:hanging="360"/>
      </w:pPr>
    </w:lvl>
    <w:lvl w:ilvl="4" w:tplc="04090019" w:tentative="1">
      <w:start w:val="1"/>
      <w:numFmt w:val="lowerLetter"/>
      <w:lvlText w:val="%5."/>
      <w:lvlJc w:val="left"/>
      <w:pPr>
        <w:ind w:left="4046" w:hanging="360"/>
      </w:pPr>
    </w:lvl>
    <w:lvl w:ilvl="5" w:tplc="0409001B" w:tentative="1">
      <w:start w:val="1"/>
      <w:numFmt w:val="lowerRoman"/>
      <w:lvlText w:val="%6."/>
      <w:lvlJc w:val="right"/>
      <w:pPr>
        <w:ind w:left="4766" w:hanging="180"/>
      </w:pPr>
    </w:lvl>
    <w:lvl w:ilvl="6" w:tplc="0409000F" w:tentative="1">
      <w:start w:val="1"/>
      <w:numFmt w:val="decimal"/>
      <w:lvlText w:val="%7."/>
      <w:lvlJc w:val="left"/>
      <w:pPr>
        <w:ind w:left="5486" w:hanging="360"/>
      </w:pPr>
    </w:lvl>
    <w:lvl w:ilvl="7" w:tplc="04090019" w:tentative="1">
      <w:start w:val="1"/>
      <w:numFmt w:val="lowerLetter"/>
      <w:lvlText w:val="%8."/>
      <w:lvlJc w:val="left"/>
      <w:pPr>
        <w:ind w:left="6206" w:hanging="360"/>
      </w:pPr>
    </w:lvl>
    <w:lvl w:ilvl="8" w:tplc="0409001B" w:tentative="1">
      <w:start w:val="1"/>
      <w:numFmt w:val="lowerRoman"/>
      <w:lvlText w:val="%9."/>
      <w:lvlJc w:val="right"/>
      <w:pPr>
        <w:ind w:left="6926" w:hanging="180"/>
      </w:pPr>
    </w:lvl>
  </w:abstractNum>
  <w:abstractNum w:abstractNumId="26" w15:restartNumberingAfterBreak="0">
    <w:nsid w:val="48232F00"/>
    <w:multiLevelType w:val="hybridMultilevel"/>
    <w:tmpl w:val="0680B2DC"/>
    <w:lvl w:ilvl="0" w:tplc="102E1812">
      <w:start w:val="1"/>
      <w:numFmt w:val="decimal"/>
      <w:lvlText w:val="%1."/>
      <w:lvlJc w:val="left"/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4A0D1C4A"/>
    <w:multiLevelType w:val="hybridMultilevel"/>
    <w:tmpl w:val="0F741A6A"/>
    <w:lvl w:ilvl="0" w:tplc="8F70661E">
      <w:start w:val="1"/>
      <w:numFmt w:val="lowerLetter"/>
      <w:lvlText w:val="%1.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264F52"/>
    <w:multiLevelType w:val="hybridMultilevel"/>
    <w:tmpl w:val="106C572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8809CB"/>
    <w:multiLevelType w:val="hybridMultilevel"/>
    <w:tmpl w:val="5E7888D0"/>
    <w:lvl w:ilvl="0" w:tplc="0506F2A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1CF4B71"/>
    <w:multiLevelType w:val="hybridMultilevel"/>
    <w:tmpl w:val="CCCC38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5E9248D"/>
    <w:multiLevelType w:val="hybridMultilevel"/>
    <w:tmpl w:val="B92E95AA"/>
    <w:lvl w:ilvl="0" w:tplc="837CB86C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183ABA"/>
    <w:multiLevelType w:val="hybridMultilevel"/>
    <w:tmpl w:val="25D00FC8"/>
    <w:lvl w:ilvl="0" w:tplc="134A4E0A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E43CBF"/>
    <w:multiLevelType w:val="hybridMultilevel"/>
    <w:tmpl w:val="F4EEFE1E"/>
    <w:lvl w:ilvl="0" w:tplc="99AA9AD2">
      <w:start w:val="1"/>
      <w:numFmt w:val="upperLetter"/>
      <w:lvlText w:val="%1."/>
      <w:lvlJc w:val="left"/>
      <w:pPr>
        <w:ind w:left="1137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4" w15:restartNumberingAfterBreak="0">
    <w:nsid w:val="5AC6164B"/>
    <w:multiLevelType w:val="hybridMultilevel"/>
    <w:tmpl w:val="4E6299FA"/>
    <w:lvl w:ilvl="0" w:tplc="9E743876">
      <w:start w:val="1"/>
      <w:numFmt w:val="bullet"/>
      <w:lvlText w:val="-"/>
      <w:lvlJc w:val="left"/>
      <w:pPr>
        <w:ind w:left="288" w:hanging="360"/>
      </w:pPr>
      <w:rPr>
        <w:rFonts w:ascii="Tahoma" w:eastAsia="Times New Roman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00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</w:abstractNum>
  <w:abstractNum w:abstractNumId="35" w15:restartNumberingAfterBreak="0">
    <w:nsid w:val="5FCB49EF"/>
    <w:multiLevelType w:val="hybridMultilevel"/>
    <w:tmpl w:val="608C3C5A"/>
    <w:lvl w:ilvl="0" w:tplc="3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417006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cs="Times New Roman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cs="Times New Roman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cs="Times New Roman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cs="Times New Roman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cs="Times New Roman"/>
      </w:rPr>
    </w:lvl>
  </w:abstractNum>
  <w:abstractNum w:abstractNumId="37" w15:restartNumberingAfterBreak="0">
    <w:nsid w:val="68B961BC"/>
    <w:multiLevelType w:val="hybridMultilevel"/>
    <w:tmpl w:val="66A09CD6"/>
    <w:lvl w:ilvl="0" w:tplc="D5B8AF1C">
      <w:start w:val="1"/>
      <w:numFmt w:val="lowerRoman"/>
      <w:lvlText w:val="%1."/>
      <w:lvlJc w:val="left"/>
      <w:pPr>
        <w:ind w:left="753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13" w:hanging="360"/>
      </w:pPr>
    </w:lvl>
    <w:lvl w:ilvl="2" w:tplc="0409001B" w:tentative="1">
      <w:start w:val="1"/>
      <w:numFmt w:val="lowerRoman"/>
      <w:lvlText w:val="%3."/>
      <w:lvlJc w:val="right"/>
      <w:pPr>
        <w:ind w:left="1833" w:hanging="180"/>
      </w:pPr>
    </w:lvl>
    <w:lvl w:ilvl="3" w:tplc="0409000F" w:tentative="1">
      <w:start w:val="1"/>
      <w:numFmt w:val="decimal"/>
      <w:lvlText w:val="%4."/>
      <w:lvlJc w:val="left"/>
      <w:pPr>
        <w:ind w:left="2553" w:hanging="360"/>
      </w:pPr>
    </w:lvl>
    <w:lvl w:ilvl="4" w:tplc="04090019" w:tentative="1">
      <w:start w:val="1"/>
      <w:numFmt w:val="lowerLetter"/>
      <w:lvlText w:val="%5."/>
      <w:lvlJc w:val="left"/>
      <w:pPr>
        <w:ind w:left="3273" w:hanging="360"/>
      </w:pPr>
    </w:lvl>
    <w:lvl w:ilvl="5" w:tplc="0409001B" w:tentative="1">
      <w:start w:val="1"/>
      <w:numFmt w:val="lowerRoman"/>
      <w:lvlText w:val="%6."/>
      <w:lvlJc w:val="right"/>
      <w:pPr>
        <w:ind w:left="3993" w:hanging="180"/>
      </w:pPr>
    </w:lvl>
    <w:lvl w:ilvl="6" w:tplc="0409000F" w:tentative="1">
      <w:start w:val="1"/>
      <w:numFmt w:val="decimal"/>
      <w:lvlText w:val="%7."/>
      <w:lvlJc w:val="left"/>
      <w:pPr>
        <w:ind w:left="4713" w:hanging="360"/>
      </w:pPr>
    </w:lvl>
    <w:lvl w:ilvl="7" w:tplc="04090019" w:tentative="1">
      <w:start w:val="1"/>
      <w:numFmt w:val="lowerLetter"/>
      <w:lvlText w:val="%8."/>
      <w:lvlJc w:val="left"/>
      <w:pPr>
        <w:ind w:left="5433" w:hanging="360"/>
      </w:pPr>
    </w:lvl>
    <w:lvl w:ilvl="8" w:tplc="0409001B" w:tentative="1">
      <w:start w:val="1"/>
      <w:numFmt w:val="lowerRoman"/>
      <w:lvlText w:val="%9."/>
      <w:lvlJc w:val="right"/>
      <w:pPr>
        <w:ind w:left="6153" w:hanging="180"/>
      </w:pPr>
    </w:lvl>
  </w:abstractNum>
  <w:abstractNum w:abstractNumId="38" w15:restartNumberingAfterBreak="0">
    <w:nsid w:val="6B641995"/>
    <w:multiLevelType w:val="hybridMultilevel"/>
    <w:tmpl w:val="5C5A494A"/>
    <w:lvl w:ilvl="0" w:tplc="62DC2F88">
      <w:start w:val="1"/>
      <w:numFmt w:val="lowerLetter"/>
      <w:lvlText w:val="%1."/>
      <w:lvlJc w:val="left"/>
      <w:pPr>
        <w:ind w:left="1029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749" w:hanging="360"/>
      </w:pPr>
    </w:lvl>
    <w:lvl w:ilvl="2" w:tplc="0409001B" w:tentative="1">
      <w:start w:val="1"/>
      <w:numFmt w:val="lowerRoman"/>
      <w:lvlText w:val="%3."/>
      <w:lvlJc w:val="right"/>
      <w:pPr>
        <w:ind w:left="2469" w:hanging="180"/>
      </w:pPr>
    </w:lvl>
    <w:lvl w:ilvl="3" w:tplc="0409000F" w:tentative="1">
      <w:start w:val="1"/>
      <w:numFmt w:val="decimal"/>
      <w:lvlText w:val="%4."/>
      <w:lvlJc w:val="left"/>
      <w:pPr>
        <w:ind w:left="3189" w:hanging="360"/>
      </w:pPr>
    </w:lvl>
    <w:lvl w:ilvl="4" w:tplc="04090019" w:tentative="1">
      <w:start w:val="1"/>
      <w:numFmt w:val="lowerLetter"/>
      <w:lvlText w:val="%5."/>
      <w:lvlJc w:val="left"/>
      <w:pPr>
        <w:ind w:left="3909" w:hanging="360"/>
      </w:pPr>
    </w:lvl>
    <w:lvl w:ilvl="5" w:tplc="0409001B" w:tentative="1">
      <w:start w:val="1"/>
      <w:numFmt w:val="lowerRoman"/>
      <w:lvlText w:val="%6."/>
      <w:lvlJc w:val="right"/>
      <w:pPr>
        <w:ind w:left="4629" w:hanging="180"/>
      </w:pPr>
    </w:lvl>
    <w:lvl w:ilvl="6" w:tplc="0409000F" w:tentative="1">
      <w:start w:val="1"/>
      <w:numFmt w:val="decimal"/>
      <w:lvlText w:val="%7."/>
      <w:lvlJc w:val="left"/>
      <w:pPr>
        <w:ind w:left="5349" w:hanging="360"/>
      </w:pPr>
    </w:lvl>
    <w:lvl w:ilvl="7" w:tplc="04090019" w:tentative="1">
      <w:start w:val="1"/>
      <w:numFmt w:val="lowerLetter"/>
      <w:lvlText w:val="%8."/>
      <w:lvlJc w:val="left"/>
      <w:pPr>
        <w:ind w:left="6069" w:hanging="360"/>
      </w:pPr>
    </w:lvl>
    <w:lvl w:ilvl="8" w:tplc="0409001B" w:tentative="1">
      <w:start w:val="1"/>
      <w:numFmt w:val="lowerRoman"/>
      <w:lvlText w:val="%9."/>
      <w:lvlJc w:val="right"/>
      <w:pPr>
        <w:ind w:left="6789" w:hanging="180"/>
      </w:pPr>
    </w:lvl>
  </w:abstractNum>
  <w:abstractNum w:abstractNumId="39" w15:restartNumberingAfterBreak="0">
    <w:nsid w:val="74064EA9"/>
    <w:multiLevelType w:val="hybridMultilevel"/>
    <w:tmpl w:val="CF684B3A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597681"/>
    <w:multiLevelType w:val="hybridMultilevel"/>
    <w:tmpl w:val="8842D3D8"/>
    <w:lvl w:ilvl="0" w:tplc="7C78AC18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7710EC4"/>
    <w:multiLevelType w:val="hybridMultilevel"/>
    <w:tmpl w:val="033ED4AE"/>
    <w:lvl w:ilvl="0" w:tplc="AD70272A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42" w15:restartNumberingAfterBreak="0">
    <w:nsid w:val="78C14492"/>
    <w:multiLevelType w:val="hybridMultilevel"/>
    <w:tmpl w:val="15B65CF4"/>
    <w:lvl w:ilvl="0" w:tplc="C8DE7500">
      <w:start w:val="1"/>
      <w:numFmt w:val="decimal"/>
      <w:lvlText w:val="%1."/>
      <w:lvlJc w:val="left"/>
      <w:pPr>
        <w:ind w:left="252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972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92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412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132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852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572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292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012" w:hanging="180"/>
      </w:pPr>
      <w:rPr>
        <w:rFonts w:cs="Times New Roman"/>
      </w:rPr>
    </w:lvl>
  </w:abstractNum>
  <w:abstractNum w:abstractNumId="43" w15:restartNumberingAfterBreak="0">
    <w:nsid w:val="79C268A5"/>
    <w:multiLevelType w:val="hybridMultilevel"/>
    <w:tmpl w:val="A1B2B676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4" w15:restartNumberingAfterBreak="0">
    <w:nsid w:val="7A8A635C"/>
    <w:multiLevelType w:val="hybridMultilevel"/>
    <w:tmpl w:val="606A5C7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F77F9F"/>
    <w:multiLevelType w:val="hybridMultilevel"/>
    <w:tmpl w:val="B57E3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970003"/>
    <w:multiLevelType w:val="hybridMultilevel"/>
    <w:tmpl w:val="9F04C764"/>
    <w:lvl w:ilvl="0" w:tplc="0409000F">
      <w:start w:val="1"/>
      <w:numFmt w:val="decimal"/>
      <w:lvlText w:val="%1."/>
      <w:lvlJc w:val="left"/>
      <w:pPr>
        <w:ind w:left="783" w:hanging="360"/>
      </w:pPr>
    </w:lvl>
    <w:lvl w:ilvl="1" w:tplc="04090019" w:tentative="1">
      <w:start w:val="1"/>
      <w:numFmt w:val="lowerLetter"/>
      <w:lvlText w:val="%2."/>
      <w:lvlJc w:val="left"/>
      <w:pPr>
        <w:ind w:left="1503" w:hanging="360"/>
      </w:pPr>
    </w:lvl>
    <w:lvl w:ilvl="2" w:tplc="0409001B" w:tentative="1">
      <w:start w:val="1"/>
      <w:numFmt w:val="lowerRoman"/>
      <w:lvlText w:val="%3."/>
      <w:lvlJc w:val="right"/>
      <w:pPr>
        <w:ind w:left="2223" w:hanging="180"/>
      </w:pPr>
    </w:lvl>
    <w:lvl w:ilvl="3" w:tplc="0409000F" w:tentative="1">
      <w:start w:val="1"/>
      <w:numFmt w:val="decimal"/>
      <w:lvlText w:val="%4."/>
      <w:lvlJc w:val="left"/>
      <w:pPr>
        <w:ind w:left="2943" w:hanging="360"/>
      </w:pPr>
    </w:lvl>
    <w:lvl w:ilvl="4" w:tplc="04090019" w:tentative="1">
      <w:start w:val="1"/>
      <w:numFmt w:val="lowerLetter"/>
      <w:lvlText w:val="%5."/>
      <w:lvlJc w:val="left"/>
      <w:pPr>
        <w:ind w:left="3663" w:hanging="360"/>
      </w:pPr>
    </w:lvl>
    <w:lvl w:ilvl="5" w:tplc="0409001B" w:tentative="1">
      <w:start w:val="1"/>
      <w:numFmt w:val="lowerRoman"/>
      <w:lvlText w:val="%6."/>
      <w:lvlJc w:val="right"/>
      <w:pPr>
        <w:ind w:left="4383" w:hanging="180"/>
      </w:pPr>
    </w:lvl>
    <w:lvl w:ilvl="6" w:tplc="0409000F" w:tentative="1">
      <w:start w:val="1"/>
      <w:numFmt w:val="decimal"/>
      <w:lvlText w:val="%7."/>
      <w:lvlJc w:val="left"/>
      <w:pPr>
        <w:ind w:left="5103" w:hanging="360"/>
      </w:pPr>
    </w:lvl>
    <w:lvl w:ilvl="7" w:tplc="04090019" w:tentative="1">
      <w:start w:val="1"/>
      <w:numFmt w:val="lowerLetter"/>
      <w:lvlText w:val="%8."/>
      <w:lvlJc w:val="left"/>
      <w:pPr>
        <w:ind w:left="5823" w:hanging="360"/>
      </w:pPr>
    </w:lvl>
    <w:lvl w:ilvl="8" w:tplc="0409001B" w:tentative="1">
      <w:start w:val="1"/>
      <w:numFmt w:val="lowerRoman"/>
      <w:lvlText w:val="%9."/>
      <w:lvlJc w:val="right"/>
      <w:pPr>
        <w:ind w:left="6543" w:hanging="180"/>
      </w:pPr>
    </w:lvl>
  </w:abstractNum>
  <w:num w:numId="1" w16cid:durableId="1926844750">
    <w:abstractNumId w:val="12"/>
  </w:num>
  <w:num w:numId="2" w16cid:durableId="395279185">
    <w:abstractNumId w:val="40"/>
  </w:num>
  <w:num w:numId="3" w16cid:durableId="462119821">
    <w:abstractNumId w:val="32"/>
  </w:num>
  <w:num w:numId="4" w16cid:durableId="1640302207">
    <w:abstractNumId w:val="31"/>
  </w:num>
  <w:num w:numId="5" w16cid:durableId="2118330842">
    <w:abstractNumId w:val="16"/>
  </w:num>
  <w:num w:numId="6" w16cid:durableId="79526385">
    <w:abstractNumId w:val="42"/>
  </w:num>
  <w:num w:numId="7" w16cid:durableId="1276018069">
    <w:abstractNumId w:val="6"/>
  </w:num>
  <w:num w:numId="8" w16cid:durableId="297535641">
    <w:abstractNumId w:val="4"/>
  </w:num>
  <w:num w:numId="9" w16cid:durableId="407848778">
    <w:abstractNumId w:val="30"/>
  </w:num>
  <w:num w:numId="10" w16cid:durableId="7143656">
    <w:abstractNumId w:val="29"/>
  </w:num>
  <w:num w:numId="11" w16cid:durableId="951865087">
    <w:abstractNumId w:val="45"/>
  </w:num>
  <w:num w:numId="12" w16cid:durableId="717124301">
    <w:abstractNumId w:val="36"/>
  </w:num>
  <w:num w:numId="13" w16cid:durableId="989602003">
    <w:abstractNumId w:val="17"/>
  </w:num>
  <w:num w:numId="14" w16cid:durableId="1798645546">
    <w:abstractNumId w:val="43"/>
  </w:num>
  <w:num w:numId="15" w16cid:durableId="1169906576">
    <w:abstractNumId w:val="34"/>
  </w:num>
  <w:num w:numId="16" w16cid:durableId="28841401">
    <w:abstractNumId w:val="7"/>
  </w:num>
  <w:num w:numId="17" w16cid:durableId="1718624205">
    <w:abstractNumId w:val="24"/>
  </w:num>
  <w:num w:numId="18" w16cid:durableId="87703776">
    <w:abstractNumId w:val="9"/>
  </w:num>
  <w:num w:numId="19" w16cid:durableId="2121416465">
    <w:abstractNumId w:val="28"/>
  </w:num>
  <w:num w:numId="20" w16cid:durableId="62879703">
    <w:abstractNumId w:val="23"/>
  </w:num>
  <w:num w:numId="21" w16cid:durableId="1951820478">
    <w:abstractNumId w:val="5"/>
  </w:num>
  <w:num w:numId="22" w16cid:durableId="758864337">
    <w:abstractNumId w:val="37"/>
  </w:num>
  <w:num w:numId="23" w16cid:durableId="1613315929">
    <w:abstractNumId w:val="38"/>
  </w:num>
  <w:num w:numId="24" w16cid:durableId="1837381679">
    <w:abstractNumId w:val="25"/>
  </w:num>
  <w:num w:numId="25" w16cid:durableId="1384523170">
    <w:abstractNumId w:val="21"/>
  </w:num>
  <w:num w:numId="26" w16cid:durableId="789478063">
    <w:abstractNumId w:val="10"/>
  </w:num>
  <w:num w:numId="27" w16cid:durableId="552430421">
    <w:abstractNumId w:val="20"/>
  </w:num>
  <w:num w:numId="28" w16cid:durableId="1788696622">
    <w:abstractNumId w:val="2"/>
  </w:num>
  <w:num w:numId="29" w16cid:durableId="1733847108">
    <w:abstractNumId w:val="8"/>
  </w:num>
  <w:num w:numId="30" w16cid:durableId="1823740342">
    <w:abstractNumId w:val="15"/>
  </w:num>
  <w:num w:numId="31" w16cid:durableId="1093821392">
    <w:abstractNumId w:val="46"/>
  </w:num>
  <w:num w:numId="32" w16cid:durableId="520558742">
    <w:abstractNumId w:val="0"/>
  </w:num>
  <w:num w:numId="33" w16cid:durableId="517935464">
    <w:abstractNumId w:val="1"/>
  </w:num>
  <w:num w:numId="34" w16cid:durableId="301665365">
    <w:abstractNumId w:val="19"/>
  </w:num>
  <w:num w:numId="35" w16cid:durableId="379331666">
    <w:abstractNumId w:val="41"/>
  </w:num>
  <w:num w:numId="36" w16cid:durableId="831604727">
    <w:abstractNumId w:val="35"/>
  </w:num>
  <w:num w:numId="37" w16cid:durableId="1801604257">
    <w:abstractNumId w:val="22"/>
  </w:num>
  <w:num w:numId="38" w16cid:durableId="352078121">
    <w:abstractNumId w:val="13"/>
  </w:num>
  <w:num w:numId="39" w16cid:durableId="670717639">
    <w:abstractNumId w:val="11"/>
  </w:num>
  <w:num w:numId="40" w16cid:durableId="1716542715">
    <w:abstractNumId w:val="33"/>
  </w:num>
  <w:num w:numId="41" w16cid:durableId="735015387">
    <w:abstractNumId w:val="26"/>
  </w:num>
  <w:num w:numId="42" w16cid:durableId="86581158">
    <w:abstractNumId w:val="39"/>
  </w:num>
  <w:num w:numId="43" w16cid:durableId="555431438">
    <w:abstractNumId w:val="14"/>
  </w:num>
  <w:num w:numId="44" w16cid:durableId="1679775483">
    <w:abstractNumId w:val="18"/>
  </w:num>
  <w:num w:numId="45" w16cid:durableId="664360084">
    <w:abstractNumId w:val="44"/>
  </w:num>
  <w:num w:numId="46" w16cid:durableId="1336691769">
    <w:abstractNumId w:val="3"/>
  </w:num>
  <w:num w:numId="47" w16cid:durableId="1187868812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8A3"/>
    <w:rsid w:val="0000138D"/>
    <w:rsid w:val="00001716"/>
    <w:rsid w:val="00003D26"/>
    <w:rsid w:val="00003F76"/>
    <w:rsid w:val="00004707"/>
    <w:rsid w:val="00004B1C"/>
    <w:rsid w:val="00005101"/>
    <w:rsid w:val="000052DD"/>
    <w:rsid w:val="00006704"/>
    <w:rsid w:val="00006BA5"/>
    <w:rsid w:val="00011AF9"/>
    <w:rsid w:val="00012220"/>
    <w:rsid w:val="0001267F"/>
    <w:rsid w:val="0001542B"/>
    <w:rsid w:val="00017D62"/>
    <w:rsid w:val="00022E33"/>
    <w:rsid w:val="00023D44"/>
    <w:rsid w:val="00024629"/>
    <w:rsid w:val="00024AE1"/>
    <w:rsid w:val="00026408"/>
    <w:rsid w:val="0002698B"/>
    <w:rsid w:val="00026DD3"/>
    <w:rsid w:val="00026EA5"/>
    <w:rsid w:val="00030079"/>
    <w:rsid w:val="00030A9A"/>
    <w:rsid w:val="00031AC3"/>
    <w:rsid w:val="00032132"/>
    <w:rsid w:val="00032B62"/>
    <w:rsid w:val="00033F02"/>
    <w:rsid w:val="00040FD9"/>
    <w:rsid w:val="000426A5"/>
    <w:rsid w:val="00042A92"/>
    <w:rsid w:val="000439CB"/>
    <w:rsid w:val="00043C30"/>
    <w:rsid w:val="00043E37"/>
    <w:rsid w:val="0004424E"/>
    <w:rsid w:val="00045E30"/>
    <w:rsid w:val="000462A3"/>
    <w:rsid w:val="00046BC2"/>
    <w:rsid w:val="00047B1C"/>
    <w:rsid w:val="00047BB4"/>
    <w:rsid w:val="00047CB3"/>
    <w:rsid w:val="0005061E"/>
    <w:rsid w:val="00051175"/>
    <w:rsid w:val="0005152F"/>
    <w:rsid w:val="00051E1A"/>
    <w:rsid w:val="0005330C"/>
    <w:rsid w:val="000533AD"/>
    <w:rsid w:val="00054F1F"/>
    <w:rsid w:val="00060152"/>
    <w:rsid w:val="0006059D"/>
    <w:rsid w:val="00061568"/>
    <w:rsid w:val="0006201E"/>
    <w:rsid w:val="00062B07"/>
    <w:rsid w:val="00063438"/>
    <w:rsid w:val="00064032"/>
    <w:rsid w:val="000640AD"/>
    <w:rsid w:val="000647FA"/>
    <w:rsid w:val="00064946"/>
    <w:rsid w:val="00064A44"/>
    <w:rsid w:val="0006541F"/>
    <w:rsid w:val="00065A90"/>
    <w:rsid w:val="000665F0"/>
    <w:rsid w:val="000669B3"/>
    <w:rsid w:val="00067435"/>
    <w:rsid w:val="000704C1"/>
    <w:rsid w:val="000733B0"/>
    <w:rsid w:val="000747D4"/>
    <w:rsid w:val="00076521"/>
    <w:rsid w:val="0007672E"/>
    <w:rsid w:val="00077C31"/>
    <w:rsid w:val="00077FEA"/>
    <w:rsid w:val="000800B4"/>
    <w:rsid w:val="000816F0"/>
    <w:rsid w:val="000833FE"/>
    <w:rsid w:val="000844B8"/>
    <w:rsid w:val="00090819"/>
    <w:rsid w:val="0009181F"/>
    <w:rsid w:val="00091E24"/>
    <w:rsid w:val="00092300"/>
    <w:rsid w:val="00092431"/>
    <w:rsid w:val="000929BC"/>
    <w:rsid w:val="0009526A"/>
    <w:rsid w:val="00095A22"/>
    <w:rsid w:val="00095C8E"/>
    <w:rsid w:val="000967EF"/>
    <w:rsid w:val="00097D49"/>
    <w:rsid w:val="00097FC6"/>
    <w:rsid w:val="000A1DB2"/>
    <w:rsid w:val="000A1F32"/>
    <w:rsid w:val="000A253E"/>
    <w:rsid w:val="000A2A85"/>
    <w:rsid w:val="000A3BBF"/>
    <w:rsid w:val="000A437A"/>
    <w:rsid w:val="000A4D36"/>
    <w:rsid w:val="000A5157"/>
    <w:rsid w:val="000A77E0"/>
    <w:rsid w:val="000B23E9"/>
    <w:rsid w:val="000B406A"/>
    <w:rsid w:val="000B4632"/>
    <w:rsid w:val="000C0392"/>
    <w:rsid w:val="000C0779"/>
    <w:rsid w:val="000C088A"/>
    <w:rsid w:val="000C1182"/>
    <w:rsid w:val="000C18CC"/>
    <w:rsid w:val="000C38C3"/>
    <w:rsid w:val="000C4A27"/>
    <w:rsid w:val="000C4ED6"/>
    <w:rsid w:val="000C5DE1"/>
    <w:rsid w:val="000C6725"/>
    <w:rsid w:val="000C69EB"/>
    <w:rsid w:val="000C71EF"/>
    <w:rsid w:val="000C7DE9"/>
    <w:rsid w:val="000D1583"/>
    <w:rsid w:val="000D1ABF"/>
    <w:rsid w:val="000D1AE1"/>
    <w:rsid w:val="000D2AF3"/>
    <w:rsid w:val="000D4831"/>
    <w:rsid w:val="000D5F0D"/>
    <w:rsid w:val="000D61AD"/>
    <w:rsid w:val="000E0324"/>
    <w:rsid w:val="000E064B"/>
    <w:rsid w:val="000E23F6"/>
    <w:rsid w:val="000E2A1F"/>
    <w:rsid w:val="000E2B55"/>
    <w:rsid w:val="000E3466"/>
    <w:rsid w:val="000E3551"/>
    <w:rsid w:val="000E3AFA"/>
    <w:rsid w:val="000E3DD2"/>
    <w:rsid w:val="000E44BC"/>
    <w:rsid w:val="000E59F7"/>
    <w:rsid w:val="000E7482"/>
    <w:rsid w:val="000F17B6"/>
    <w:rsid w:val="000F2C79"/>
    <w:rsid w:val="000F2E89"/>
    <w:rsid w:val="000F42AE"/>
    <w:rsid w:val="000F4747"/>
    <w:rsid w:val="000F4AA2"/>
    <w:rsid w:val="000F50C2"/>
    <w:rsid w:val="000F5442"/>
    <w:rsid w:val="000F57B4"/>
    <w:rsid w:val="000F6613"/>
    <w:rsid w:val="000F6CC6"/>
    <w:rsid w:val="000F7150"/>
    <w:rsid w:val="001000BF"/>
    <w:rsid w:val="00102C66"/>
    <w:rsid w:val="00104D7E"/>
    <w:rsid w:val="001066B5"/>
    <w:rsid w:val="00110371"/>
    <w:rsid w:val="00111482"/>
    <w:rsid w:val="0011292D"/>
    <w:rsid w:val="001137C8"/>
    <w:rsid w:val="00113C40"/>
    <w:rsid w:val="00113E4B"/>
    <w:rsid w:val="00117B5F"/>
    <w:rsid w:val="00120094"/>
    <w:rsid w:val="001200BB"/>
    <w:rsid w:val="0012083E"/>
    <w:rsid w:val="00122EB8"/>
    <w:rsid w:val="00123BE4"/>
    <w:rsid w:val="00124241"/>
    <w:rsid w:val="0012537A"/>
    <w:rsid w:val="00125A15"/>
    <w:rsid w:val="00127085"/>
    <w:rsid w:val="001315A2"/>
    <w:rsid w:val="001316FD"/>
    <w:rsid w:val="00134452"/>
    <w:rsid w:val="0013555E"/>
    <w:rsid w:val="001358EF"/>
    <w:rsid w:val="00135F5B"/>
    <w:rsid w:val="00136853"/>
    <w:rsid w:val="00136A3A"/>
    <w:rsid w:val="0013722A"/>
    <w:rsid w:val="001409FF"/>
    <w:rsid w:val="00142F57"/>
    <w:rsid w:val="00143044"/>
    <w:rsid w:val="001431BE"/>
    <w:rsid w:val="00144ED3"/>
    <w:rsid w:val="00145725"/>
    <w:rsid w:val="0015301E"/>
    <w:rsid w:val="00154C59"/>
    <w:rsid w:val="00156AB1"/>
    <w:rsid w:val="00156B81"/>
    <w:rsid w:val="00156BC9"/>
    <w:rsid w:val="00157C63"/>
    <w:rsid w:val="001612D2"/>
    <w:rsid w:val="001614E0"/>
    <w:rsid w:val="001619BC"/>
    <w:rsid w:val="00162226"/>
    <w:rsid w:val="00162620"/>
    <w:rsid w:val="001631B1"/>
    <w:rsid w:val="001642E7"/>
    <w:rsid w:val="00164474"/>
    <w:rsid w:val="001644B1"/>
    <w:rsid w:val="00164C26"/>
    <w:rsid w:val="001657D6"/>
    <w:rsid w:val="001670E9"/>
    <w:rsid w:val="00174B6E"/>
    <w:rsid w:val="00174EE4"/>
    <w:rsid w:val="0017672F"/>
    <w:rsid w:val="00176D4C"/>
    <w:rsid w:val="001805ED"/>
    <w:rsid w:val="00180879"/>
    <w:rsid w:val="00181222"/>
    <w:rsid w:val="00181881"/>
    <w:rsid w:val="00181D35"/>
    <w:rsid w:val="001829BF"/>
    <w:rsid w:val="001847A2"/>
    <w:rsid w:val="00185E1F"/>
    <w:rsid w:val="0018618E"/>
    <w:rsid w:val="00187A5E"/>
    <w:rsid w:val="00187FB7"/>
    <w:rsid w:val="00192661"/>
    <w:rsid w:val="0019381E"/>
    <w:rsid w:val="00194F64"/>
    <w:rsid w:val="00195664"/>
    <w:rsid w:val="00195E82"/>
    <w:rsid w:val="00196C00"/>
    <w:rsid w:val="0019789C"/>
    <w:rsid w:val="001A0148"/>
    <w:rsid w:val="001A1047"/>
    <w:rsid w:val="001A19A3"/>
    <w:rsid w:val="001A2E8A"/>
    <w:rsid w:val="001A3CB6"/>
    <w:rsid w:val="001A5138"/>
    <w:rsid w:val="001B011C"/>
    <w:rsid w:val="001B0BCC"/>
    <w:rsid w:val="001B0C1B"/>
    <w:rsid w:val="001B1B12"/>
    <w:rsid w:val="001B1B4E"/>
    <w:rsid w:val="001B2FFA"/>
    <w:rsid w:val="001B336D"/>
    <w:rsid w:val="001B4D05"/>
    <w:rsid w:val="001B6167"/>
    <w:rsid w:val="001B7558"/>
    <w:rsid w:val="001C0510"/>
    <w:rsid w:val="001C19DC"/>
    <w:rsid w:val="001C2E5C"/>
    <w:rsid w:val="001C36E5"/>
    <w:rsid w:val="001C3B05"/>
    <w:rsid w:val="001C74F0"/>
    <w:rsid w:val="001D0744"/>
    <w:rsid w:val="001D3300"/>
    <w:rsid w:val="001D39A0"/>
    <w:rsid w:val="001D4955"/>
    <w:rsid w:val="001D4BB8"/>
    <w:rsid w:val="001D5A93"/>
    <w:rsid w:val="001E076E"/>
    <w:rsid w:val="001E145F"/>
    <w:rsid w:val="001E16B4"/>
    <w:rsid w:val="001E253F"/>
    <w:rsid w:val="001E4E2D"/>
    <w:rsid w:val="001E619F"/>
    <w:rsid w:val="001E6658"/>
    <w:rsid w:val="001E7155"/>
    <w:rsid w:val="001F3004"/>
    <w:rsid w:val="001F347D"/>
    <w:rsid w:val="001F3490"/>
    <w:rsid w:val="001F48F9"/>
    <w:rsid w:val="001F4AD4"/>
    <w:rsid w:val="001F53BC"/>
    <w:rsid w:val="001F5703"/>
    <w:rsid w:val="001F73D0"/>
    <w:rsid w:val="001F7FF5"/>
    <w:rsid w:val="00200CB0"/>
    <w:rsid w:val="00202C6A"/>
    <w:rsid w:val="002045D4"/>
    <w:rsid w:val="0020498D"/>
    <w:rsid w:val="002068D9"/>
    <w:rsid w:val="0020704A"/>
    <w:rsid w:val="00212144"/>
    <w:rsid w:val="00212C63"/>
    <w:rsid w:val="002140C3"/>
    <w:rsid w:val="00214975"/>
    <w:rsid w:val="00215527"/>
    <w:rsid w:val="00215571"/>
    <w:rsid w:val="00220DF4"/>
    <w:rsid w:val="002213A8"/>
    <w:rsid w:val="002214A9"/>
    <w:rsid w:val="002248BE"/>
    <w:rsid w:val="002248DD"/>
    <w:rsid w:val="002270FB"/>
    <w:rsid w:val="002273C2"/>
    <w:rsid w:val="00231475"/>
    <w:rsid w:val="00232654"/>
    <w:rsid w:val="0023560D"/>
    <w:rsid w:val="00236073"/>
    <w:rsid w:val="00236C03"/>
    <w:rsid w:val="00237803"/>
    <w:rsid w:val="00240617"/>
    <w:rsid w:val="00240901"/>
    <w:rsid w:val="00240E8E"/>
    <w:rsid w:val="00241A34"/>
    <w:rsid w:val="00243A1D"/>
    <w:rsid w:val="00243DA2"/>
    <w:rsid w:val="00243E32"/>
    <w:rsid w:val="00244166"/>
    <w:rsid w:val="00244706"/>
    <w:rsid w:val="002447F8"/>
    <w:rsid w:val="00245040"/>
    <w:rsid w:val="00246BA5"/>
    <w:rsid w:val="00246E45"/>
    <w:rsid w:val="0025071E"/>
    <w:rsid w:val="0025169E"/>
    <w:rsid w:val="00252387"/>
    <w:rsid w:val="00252861"/>
    <w:rsid w:val="00252B0A"/>
    <w:rsid w:val="00252D7F"/>
    <w:rsid w:val="00253D97"/>
    <w:rsid w:val="002563D4"/>
    <w:rsid w:val="00256ECC"/>
    <w:rsid w:val="002603CA"/>
    <w:rsid w:val="002608D1"/>
    <w:rsid w:val="00261511"/>
    <w:rsid w:val="00261735"/>
    <w:rsid w:val="0026188E"/>
    <w:rsid w:val="00261F42"/>
    <w:rsid w:val="00263509"/>
    <w:rsid w:val="00263FB5"/>
    <w:rsid w:val="00265947"/>
    <w:rsid w:val="0026623C"/>
    <w:rsid w:val="00266F85"/>
    <w:rsid w:val="00267212"/>
    <w:rsid w:val="002708F0"/>
    <w:rsid w:val="0027106F"/>
    <w:rsid w:val="00271387"/>
    <w:rsid w:val="00271D2A"/>
    <w:rsid w:val="00273921"/>
    <w:rsid w:val="00273ACF"/>
    <w:rsid w:val="00274A49"/>
    <w:rsid w:val="00274AB4"/>
    <w:rsid w:val="00274B2C"/>
    <w:rsid w:val="002772EB"/>
    <w:rsid w:val="00280665"/>
    <w:rsid w:val="0028158F"/>
    <w:rsid w:val="0028168B"/>
    <w:rsid w:val="002820A9"/>
    <w:rsid w:val="00282899"/>
    <w:rsid w:val="00283C21"/>
    <w:rsid w:val="002844DC"/>
    <w:rsid w:val="00284899"/>
    <w:rsid w:val="00284A2A"/>
    <w:rsid w:val="002852A1"/>
    <w:rsid w:val="00287B1D"/>
    <w:rsid w:val="00291216"/>
    <w:rsid w:val="00291444"/>
    <w:rsid w:val="0029376E"/>
    <w:rsid w:val="00293DC9"/>
    <w:rsid w:val="00293DDD"/>
    <w:rsid w:val="002940D4"/>
    <w:rsid w:val="0029415D"/>
    <w:rsid w:val="002945F7"/>
    <w:rsid w:val="00295DCF"/>
    <w:rsid w:val="00295E53"/>
    <w:rsid w:val="00295FC6"/>
    <w:rsid w:val="00297862"/>
    <w:rsid w:val="002A075F"/>
    <w:rsid w:val="002A0F2F"/>
    <w:rsid w:val="002A2A1E"/>
    <w:rsid w:val="002A3109"/>
    <w:rsid w:val="002A338F"/>
    <w:rsid w:val="002A348A"/>
    <w:rsid w:val="002A479E"/>
    <w:rsid w:val="002A4FA2"/>
    <w:rsid w:val="002A6039"/>
    <w:rsid w:val="002A738B"/>
    <w:rsid w:val="002A7D3B"/>
    <w:rsid w:val="002A7F84"/>
    <w:rsid w:val="002B07F5"/>
    <w:rsid w:val="002B10B3"/>
    <w:rsid w:val="002B2A85"/>
    <w:rsid w:val="002B395C"/>
    <w:rsid w:val="002B670F"/>
    <w:rsid w:val="002B68A6"/>
    <w:rsid w:val="002C3056"/>
    <w:rsid w:val="002C3650"/>
    <w:rsid w:val="002C3A00"/>
    <w:rsid w:val="002C3BAC"/>
    <w:rsid w:val="002C50A2"/>
    <w:rsid w:val="002C5A30"/>
    <w:rsid w:val="002C5D54"/>
    <w:rsid w:val="002C64E3"/>
    <w:rsid w:val="002C6EB8"/>
    <w:rsid w:val="002C79E8"/>
    <w:rsid w:val="002C7FFA"/>
    <w:rsid w:val="002D0622"/>
    <w:rsid w:val="002D0BE8"/>
    <w:rsid w:val="002D2812"/>
    <w:rsid w:val="002D3E30"/>
    <w:rsid w:val="002D4E07"/>
    <w:rsid w:val="002D4E53"/>
    <w:rsid w:val="002D4FA0"/>
    <w:rsid w:val="002D7217"/>
    <w:rsid w:val="002E23D6"/>
    <w:rsid w:val="002E2EE9"/>
    <w:rsid w:val="002E3986"/>
    <w:rsid w:val="002E3CF1"/>
    <w:rsid w:val="002E58D4"/>
    <w:rsid w:val="002E6EF4"/>
    <w:rsid w:val="002E71D8"/>
    <w:rsid w:val="002E7BE2"/>
    <w:rsid w:val="002E7CFB"/>
    <w:rsid w:val="002F05CE"/>
    <w:rsid w:val="002F08DF"/>
    <w:rsid w:val="002F0CC5"/>
    <w:rsid w:val="002F1BE1"/>
    <w:rsid w:val="002F38C2"/>
    <w:rsid w:val="002F3C17"/>
    <w:rsid w:val="002F468A"/>
    <w:rsid w:val="002F65A3"/>
    <w:rsid w:val="002F6607"/>
    <w:rsid w:val="002F6952"/>
    <w:rsid w:val="002F6C52"/>
    <w:rsid w:val="002F7882"/>
    <w:rsid w:val="002F7AFC"/>
    <w:rsid w:val="00301071"/>
    <w:rsid w:val="00301576"/>
    <w:rsid w:val="003018FE"/>
    <w:rsid w:val="00301F37"/>
    <w:rsid w:val="00302BCC"/>
    <w:rsid w:val="00303CDD"/>
    <w:rsid w:val="00304179"/>
    <w:rsid w:val="003049AC"/>
    <w:rsid w:val="00304EA6"/>
    <w:rsid w:val="00305095"/>
    <w:rsid w:val="003056A3"/>
    <w:rsid w:val="00306103"/>
    <w:rsid w:val="003063AD"/>
    <w:rsid w:val="003118B1"/>
    <w:rsid w:val="00311955"/>
    <w:rsid w:val="00311ADA"/>
    <w:rsid w:val="00315CC9"/>
    <w:rsid w:val="003163A6"/>
    <w:rsid w:val="003202BE"/>
    <w:rsid w:val="003221B2"/>
    <w:rsid w:val="00322C15"/>
    <w:rsid w:val="00323671"/>
    <w:rsid w:val="003252AA"/>
    <w:rsid w:val="00325852"/>
    <w:rsid w:val="00325ED1"/>
    <w:rsid w:val="00327724"/>
    <w:rsid w:val="0033109A"/>
    <w:rsid w:val="00331CCC"/>
    <w:rsid w:val="00332C04"/>
    <w:rsid w:val="00332C2C"/>
    <w:rsid w:val="00333AA5"/>
    <w:rsid w:val="00334C08"/>
    <w:rsid w:val="00335504"/>
    <w:rsid w:val="00336E71"/>
    <w:rsid w:val="00336F63"/>
    <w:rsid w:val="0034066B"/>
    <w:rsid w:val="0034310A"/>
    <w:rsid w:val="00344CD1"/>
    <w:rsid w:val="00344F0F"/>
    <w:rsid w:val="003457E5"/>
    <w:rsid w:val="00345FC6"/>
    <w:rsid w:val="00346F20"/>
    <w:rsid w:val="003512D0"/>
    <w:rsid w:val="003529AD"/>
    <w:rsid w:val="0035368B"/>
    <w:rsid w:val="00353C23"/>
    <w:rsid w:val="00353FE4"/>
    <w:rsid w:val="00354674"/>
    <w:rsid w:val="00355816"/>
    <w:rsid w:val="0035633C"/>
    <w:rsid w:val="00357DC4"/>
    <w:rsid w:val="003606D6"/>
    <w:rsid w:val="00361100"/>
    <w:rsid w:val="00362EE5"/>
    <w:rsid w:val="003666D8"/>
    <w:rsid w:val="00367E84"/>
    <w:rsid w:val="00370DD6"/>
    <w:rsid w:val="00370FF5"/>
    <w:rsid w:val="0037124D"/>
    <w:rsid w:val="003717DC"/>
    <w:rsid w:val="003725AA"/>
    <w:rsid w:val="003726F1"/>
    <w:rsid w:val="00372D6F"/>
    <w:rsid w:val="0037589A"/>
    <w:rsid w:val="00375C72"/>
    <w:rsid w:val="00376276"/>
    <w:rsid w:val="00376954"/>
    <w:rsid w:val="003776DB"/>
    <w:rsid w:val="003778DA"/>
    <w:rsid w:val="003828C4"/>
    <w:rsid w:val="00383D0C"/>
    <w:rsid w:val="00385287"/>
    <w:rsid w:val="00386342"/>
    <w:rsid w:val="0039059A"/>
    <w:rsid w:val="00391582"/>
    <w:rsid w:val="0039164B"/>
    <w:rsid w:val="00393263"/>
    <w:rsid w:val="00393C7D"/>
    <w:rsid w:val="00393E3A"/>
    <w:rsid w:val="00394825"/>
    <w:rsid w:val="003949D9"/>
    <w:rsid w:val="003964A7"/>
    <w:rsid w:val="003A394A"/>
    <w:rsid w:val="003A4697"/>
    <w:rsid w:val="003A5415"/>
    <w:rsid w:val="003A6BE1"/>
    <w:rsid w:val="003A6E28"/>
    <w:rsid w:val="003A7CCC"/>
    <w:rsid w:val="003B2945"/>
    <w:rsid w:val="003B2FBD"/>
    <w:rsid w:val="003B4B77"/>
    <w:rsid w:val="003B4CC7"/>
    <w:rsid w:val="003B5B8E"/>
    <w:rsid w:val="003B6240"/>
    <w:rsid w:val="003B6864"/>
    <w:rsid w:val="003B6B1F"/>
    <w:rsid w:val="003B7176"/>
    <w:rsid w:val="003B764D"/>
    <w:rsid w:val="003C0413"/>
    <w:rsid w:val="003C11E9"/>
    <w:rsid w:val="003C4B93"/>
    <w:rsid w:val="003C5786"/>
    <w:rsid w:val="003C5B6F"/>
    <w:rsid w:val="003C6E7F"/>
    <w:rsid w:val="003C7619"/>
    <w:rsid w:val="003C78D4"/>
    <w:rsid w:val="003D09F7"/>
    <w:rsid w:val="003D19B6"/>
    <w:rsid w:val="003D21A5"/>
    <w:rsid w:val="003D2D0F"/>
    <w:rsid w:val="003D3C20"/>
    <w:rsid w:val="003D4F77"/>
    <w:rsid w:val="003D590D"/>
    <w:rsid w:val="003D7292"/>
    <w:rsid w:val="003D77B8"/>
    <w:rsid w:val="003E09F7"/>
    <w:rsid w:val="003E1775"/>
    <w:rsid w:val="003E1A23"/>
    <w:rsid w:val="003E1EAB"/>
    <w:rsid w:val="003E212C"/>
    <w:rsid w:val="003E2DDC"/>
    <w:rsid w:val="003E358B"/>
    <w:rsid w:val="003E51D5"/>
    <w:rsid w:val="003E557D"/>
    <w:rsid w:val="003F01AA"/>
    <w:rsid w:val="003F0DC8"/>
    <w:rsid w:val="003F0E03"/>
    <w:rsid w:val="003F0FCD"/>
    <w:rsid w:val="003F2C57"/>
    <w:rsid w:val="003F350A"/>
    <w:rsid w:val="003F4088"/>
    <w:rsid w:val="003F5E06"/>
    <w:rsid w:val="003F7072"/>
    <w:rsid w:val="003F7C0F"/>
    <w:rsid w:val="004004BF"/>
    <w:rsid w:val="00401B11"/>
    <w:rsid w:val="00401FB9"/>
    <w:rsid w:val="00403351"/>
    <w:rsid w:val="0040531A"/>
    <w:rsid w:val="00407209"/>
    <w:rsid w:val="0041153E"/>
    <w:rsid w:val="00412777"/>
    <w:rsid w:val="00413CDA"/>
    <w:rsid w:val="00414190"/>
    <w:rsid w:val="00415902"/>
    <w:rsid w:val="004206C1"/>
    <w:rsid w:val="0042137C"/>
    <w:rsid w:val="00422E2D"/>
    <w:rsid w:val="004244C6"/>
    <w:rsid w:val="004256CC"/>
    <w:rsid w:val="00426EFC"/>
    <w:rsid w:val="0042781C"/>
    <w:rsid w:val="00432D35"/>
    <w:rsid w:val="00433C85"/>
    <w:rsid w:val="004340AA"/>
    <w:rsid w:val="004351EC"/>
    <w:rsid w:val="00435AA8"/>
    <w:rsid w:val="00437DB1"/>
    <w:rsid w:val="00441D68"/>
    <w:rsid w:val="00442C95"/>
    <w:rsid w:val="00445829"/>
    <w:rsid w:val="00451E45"/>
    <w:rsid w:val="00453DAD"/>
    <w:rsid w:val="00454059"/>
    <w:rsid w:val="00455600"/>
    <w:rsid w:val="0045563D"/>
    <w:rsid w:val="00455B0E"/>
    <w:rsid w:val="00456C12"/>
    <w:rsid w:val="004577C4"/>
    <w:rsid w:val="00460621"/>
    <w:rsid w:val="00460A96"/>
    <w:rsid w:val="00460D5B"/>
    <w:rsid w:val="004612AB"/>
    <w:rsid w:val="004615B6"/>
    <w:rsid w:val="00461828"/>
    <w:rsid w:val="0046224B"/>
    <w:rsid w:val="004647F0"/>
    <w:rsid w:val="00464C76"/>
    <w:rsid w:val="0046550A"/>
    <w:rsid w:val="004656FA"/>
    <w:rsid w:val="00466113"/>
    <w:rsid w:val="00467237"/>
    <w:rsid w:val="00470A68"/>
    <w:rsid w:val="0047180E"/>
    <w:rsid w:val="0047260B"/>
    <w:rsid w:val="00475BF3"/>
    <w:rsid w:val="00475CE9"/>
    <w:rsid w:val="004779A9"/>
    <w:rsid w:val="00477E02"/>
    <w:rsid w:val="00482688"/>
    <w:rsid w:val="00482D4D"/>
    <w:rsid w:val="00484D98"/>
    <w:rsid w:val="004946AC"/>
    <w:rsid w:val="004962E2"/>
    <w:rsid w:val="00496D04"/>
    <w:rsid w:val="00497303"/>
    <w:rsid w:val="004A042E"/>
    <w:rsid w:val="004A04A5"/>
    <w:rsid w:val="004A07D8"/>
    <w:rsid w:val="004A0D2B"/>
    <w:rsid w:val="004A387E"/>
    <w:rsid w:val="004A3C7E"/>
    <w:rsid w:val="004A3F95"/>
    <w:rsid w:val="004B0711"/>
    <w:rsid w:val="004B0D0A"/>
    <w:rsid w:val="004B20DE"/>
    <w:rsid w:val="004B319B"/>
    <w:rsid w:val="004B3988"/>
    <w:rsid w:val="004B4036"/>
    <w:rsid w:val="004B46CC"/>
    <w:rsid w:val="004B5EAC"/>
    <w:rsid w:val="004B6608"/>
    <w:rsid w:val="004B71B5"/>
    <w:rsid w:val="004B7354"/>
    <w:rsid w:val="004C08DF"/>
    <w:rsid w:val="004C0FCD"/>
    <w:rsid w:val="004C2460"/>
    <w:rsid w:val="004C3014"/>
    <w:rsid w:val="004C39AD"/>
    <w:rsid w:val="004C4F56"/>
    <w:rsid w:val="004C50BC"/>
    <w:rsid w:val="004C6B1E"/>
    <w:rsid w:val="004C71CE"/>
    <w:rsid w:val="004D3590"/>
    <w:rsid w:val="004D3806"/>
    <w:rsid w:val="004D4A65"/>
    <w:rsid w:val="004D4D87"/>
    <w:rsid w:val="004D629A"/>
    <w:rsid w:val="004D7746"/>
    <w:rsid w:val="004E10BC"/>
    <w:rsid w:val="004E1D91"/>
    <w:rsid w:val="004E371C"/>
    <w:rsid w:val="004E3B5E"/>
    <w:rsid w:val="004E46B1"/>
    <w:rsid w:val="004E58AB"/>
    <w:rsid w:val="004E5BF6"/>
    <w:rsid w:val="004F070E"/>
    <w:rsid w:val="004F0A01"/>
    <w:rsid w:val="004F0E64"/>
    <w:rsid w:val="004F1023"/>
    <w:rsid w:val="004F1C55"/>
    <w:rsid w:val="004F1DDC"/>
    <w:rsid w:val="004F4457"/>
    <w:rsid w:val="004F4670"/>
    <w:rsid w:val="004F4924"/>
    <w:rsid w:val="004F6653"/>
    <w:rsid w:val="005010CB"/>
    <w:rsid w:val="0050317D"/>
    <w:rsid w:val="00503A97"/>
    <w:rsid w:val="0050423A"/>
    <w:rsid w:val="005044FB"/>
    <w:rsid w:val="00504534"/>
    <w:rsid w:val="00505299"/>
    <w:rsid w:val="00505522"/>
    <w:rsid w:val="00505E2D"/>
    <w:rsid w:val="0050643C"/>
    <w:rsid w:val="00506C50"/>
    <w:rsid w:val="0051018B"/>
    <w:rsid w:val="005107CA"/>
    <w:rsid w:val="005110DF"/>
    <w:rsid w:val="00512355"/>
    <w:rsid w:val="00512C92"/>
    <w:rsid w:val="00512E68"/>
    <w:rsid w:val="0051354F"/>
    <w:rsid w:val="00513A42"/>
    <w:rsid w:val="00514D6F"/>
    <w:rsid w:val="00514E38"/>
    <w:rsid w:val="00515253"/>
    <w:rsid w:val="00517122"/>
    <w:rsid w:val="005171C8"/>
    <w:rsid w:val="00522852"/>
    <w:rsid w:val="005237EA"/>
    <w:rsid w:val="00523E63"/>
    <w:rsid w:val="00524AE7"/>
    <w:rsid w:val="00526B55"/>
    <w:rsid w:val="00531606"/>
    <w:rsid w:val="005317E7"/>
    <w:rsid w:val="005325B4"/>
    <w:rsid w:val="00536E53"/>
    <w:rsid w:val="005372A3"/>
    <w:rsid w:val="00537C57"/>
    <w:rsid w:val="00537DAE"/>
    <w:rsid w:val="0054068B"/>
    <w:rsid w:val="00540976"/>
    <w:rsid w:val="005416F6"/>
    <w:rsid w:val="005424A9"/>
    <w:rsid w:val="00542AA1"/>
    <w:rsid w:val="00543D0B"/>
    <w:rsid w:val="00544886"/>
    <w:rsid w:val="00544D9C"/>
    <w:rsid w:val="005453F5"/>
    <w:rsid w:val="00546CE7"/>
    <w:rsid w:val="00550C09"/>
    <w:rsid w:val="0055113A"/>
    <w:rsid w:val="00552234"/>
    <w:rsid w:val="00553060"/>
    <w:rsid w:val="0055306C"/>
    <w:rsid w:val="00554583"/>
    <w:rsid w:val="0055459D"/>
    <w:rsid w:val="00556C2B"/>
    <w:rsid w:val="00557CC3"/>
    <w:rsid w:val="00560DDA"/>
    <w:rsid w:val="00562A68"/>
    <w:rsid w:val="00564249"/>
    <w:rsid w:val="0056711C"/>
    <w:rsid w:val="00570724"/>
    <w:rsid w:val="005710E0"/>
    <w:rsid w:val="00571688"/>
    <w:rsid w:val="00575CE6"/>
    <w:rsid w:val="005800E5"/>
    <w:rsid w:val="00580D7B"/>
    <w:rsid w:val="00580DE2"/>
    <w:rsid w:val="00581147"/>
    <w:rsid w:val="00581837"/>
    <w:rsid w:val="00582688"/>
    <w:rsid w:val="005849F3"/>
    <w:rsid w:val="00587AD6"/>
    <w:rsid w:val="005908BD"/>
    <w:rsid w:val="00590A7F"/>
    <w:rsid w:val="00590EAF"/>
    <w:rsid w:val="00592327"/>
    <w:rsid w:val="005926A5"/>
    <w:rsid w:val="0059396C"/>
    <w:rsid w:val="00593E0F"/>
    <w:rsid w:val="005959E1"/>
    <w:rsid w:val="00595F57"/>
    <w:rsid w:val="00596077"/>
    <w:rsid w:val="005968CD"/>
    <w:rsid w:val="00597188"/>
    <w:rsid w:val="005A1D24"/>
    <w:rsid w:val="005A60AD"/>
    <w:rsid w:val="005A7144"/>
    <w:rsid w:val="005A7A51"/>
    <w:rsid w:val="005A7F5A"/>
    <w:rsid w:val="005B07BA"/>
    <w:rsid w:val="005B0819"/>
    <w:rsid w:val="005B08A8"/>
    <w:rsid w:val="005B0B1D"/>
    <w:rsid w:val="005B1306"/>
    <w:rsid w:val="005B1DE0"/>
    <w:rsid w:val="005B2DA0"/>
    <w:rsid w:val="005B4865"/>
    <w:rsid w:val="005B5A60"/>
    <w:rsid w:val="005B66A4"/>
    <w:rsid w:val="005B6C06"/>
    <w:rsid w:val="005B7C01"/>
    <w:rsid w:val="005C1008"/>
    <w:rsid w:val="005C22A1"/>
    <w:rsid w:val="005C2386"/>
    <w:rsid w:val="005C2808"/>
    <w:rsid w:val="005C4117"/>
    <w:rsid w:val="005C4DA1"/>
    <w:rsid w:val="005C4F2A"/>
    <w:rsid w:val="005C650B"/>
    <w:rsid w:val="005C7027"/>
    <w:rsid w:val="005C76FC"/>
    <w:rsid w:val="005C7905"/>
    <w:rsid w:val="005D1143"/>
    <w:rsid w:val="005D1A70"/>
    <w:rsid w:val="005D1E35"/>
    <w:rsid w:val="005D4385"/>
    <w:rsid w:val="005D46A9"/>
    <w:rsid w:val="005D5FF4"/>
    <w:rsid w:val="005E1DD6"/>
    <w:rsid w:val="005E4F0A"/>
    <w:rsid w:val="005E6F5F"/>
    <w:rsid w:val="005E6FBC"/>
    <w:rsid w:val="005F0357"/>
    <w:rsid w:val="005F07EC"/>
    <w:rsid w:val="005F2B2C"/>
    <w:rsid w:val="005F2BCE"/>
    <w:rsid w:val="005F3D33"/>
    <w:rsid w:val="005F3F45"/>
    <w:rsid w:val="005F4466"/>
    <w:rsid w:val="005F46CD"/>
    <w:rsid w:val="00600A1C"/>
    <w:rsid w:val="006020B4"/>
    <w:rsid w:val="0060325A"/>
    <w:rsid w:val="00607566"/>
    <w:rsid w:val="006075BB"/>
    <w:rsid w:val="0060789F"/>
    <w:rsid w:val="0061193B"/>
    <w:rsid w:val="00612219"/>
    <w:rsid w:val="00614C23"/>
    <w:rsid w:val="0061685D"/>
    <w:rsid w:val="006173AB"/>
    <w:rsid w:val="00621645"/>
    <w:rsid w:val="0062182C"/>
    <w:rsid w:val="00622FEE"/>
    <w:rsid w:val="006253DA"/>
    <w:rsid w:val="006261EF"/>
    <w:rsid w:val="006264B6"/>
    <w:rsid w:val="006274BC"/>
    <w:rsid w:val="006329E8"/>
    <w:rsid w:val="00633347"/>
    <w:rsid w:val="00634936"/>
    <w:rsid w:val="00635BEA"/>
    <w:rsid w:val="00636617"/>
    <w:rsid w:val="0064119E"/>
    <w:rsid w:val="00641987"/>
    <w:rsid w:val="00641B66"/>
    <w:rsid w:val="00642D4C"/>
    <w:rsid w:val="006436C0"/>
    <w:rsid w:val="00643702"/>
    <w:rsid w:val="0064382B"/>
    <w:rsid w:val="00643B27"/>
    <w:rsid w:val="00644B51"/>
    <w:rsid w:val="00644F2C"/>
    <w:rsid w:val="006452A0"/>
    <w:rsid w:val="00645E9C"/>
    <w:rsid w:val="006464E8"/>
    <w:rsid w:val="0064660F"/>
    <w:rsid w:val="0064763A"/>
    <w:rsid w:val="006503E2"/>
    <w:rsid w:val="00651D7C"/>
    <w:rsid w:val="00651EDD"/>
    <w:rsid w:val="00652F5B"/>
    <w:rsid w:val="00653391"/>
    <w:rsid w:val="00653A59"/>
    <w:rsid w:val="00653BC6"/>
    <w:rsid w:val="006616AE"/>
    <w:rsid w:val="0066267B"/>
    <w:rsid w:val="0066281B"/>
    <w:rsid w:val="00662DA0"/>
    <w:rsid w:val="0066447E"/>
    <w:rsid w:val="00665377"/>
    <w:rsid w:val="006653B1"/>
    <w:rsid w:val="006673EB"/>
    <w:rsid w:val="0067276F"/>
    <w:rsid w:val="0067358C"/>
    <w:rsid w:val="006735EE"/>
    <w:rsid w:val="00673D74"/>
    <w:rsid w:val="006741AF"/>
    <w:rsid w:val="00674DF1"/>
    <w:rsid w:val="006760EB"/>
    <w:rsid w:val="00677B0B"/>
    <w:rsid w:val="00680695"/>
    <w:rsid w:val="006806D6"/>
    <w:rsid w:val="0068098E"/>
    <w:rsid w:val="00681D34"/>
    <w:rsid w:val="00681EF9"/>
    <w:rsid w:val="006830A4"/>
    <w:rsid w:val="006841DB"/>
    <w:rsid w:val="00684F6F"/>
    <w:rsid w:val="006850D8"/>
    <w:rsid w:val="00685369"/>
    <w:rsid w:val="00690983"/>
    <w:rsid w:val="006920C0"/>
    <w:rsid w:val="00692503"/>
    <w:rsid w:val="006932C1"/>
    <w:rsid w:val="00693EA1"/>
    <w:rsid w:val="00694791"/>
    <w:rsid w:val="0069484A"/>
    <w:rsid w:val="00697579"/>
    <w:rsid w:val="006A0281"/>
    <w:rsid w:val="006A048A"/>
    <w:rsid w:val="006A2205"/>
    <w:rsid w:val="006A3CC0"/>
    <w:rsid w:val="006A66FF"/>
    <w:rsid w:val="006B2218"/>
    <w:rsid w:val="006B304C"/>
    <w:rsid w:val="006B5AC8"/>
    <w:rsid w:val="006B6C71"/>
    <w:rsid w:val="006C237F"/>
    <w:rsid w:val="006C2614"/>
    <w:rsid w:val="006C4A18"/>
    <w:rsid w:val="006C4E23"/>
    <w:rsid w:val="006D0E0D"/>
    <w:rsid w:val="006D29CE"/>
    <w:rsid w:val="006D3923"/>
    <w:rsid w:val="006D420E"/>
    <w:rsid w:val="006D42A1"/>
    <w:rsid w:val="006D4B72"/>
    <w:rsid w:val="006D5341"/>
    <w:rsid w:val="006D5461"/>
    <w:rsid w:val="006D6343"/>
    <w:rsid w:val="006D6878"/>
    <w:rsid w:val="006D6D73"/>
    <w:rsid w:val="006E0427"/>
    <w:rsid w:val="006E09A3"/>
    <w:rsid w:val="006E136D"/>
    <w:rsid w:val="006E2D43"/>
    <w:rsid w:val="006E3156"/>
    <w:rsid w:val="006E42CE"/>
    <w:rsid w:val="006E45C9"/>
    <w:rsid w:val="006E4B73"/>
    <w:rsid w:val="006E4F14"/>
    <w:rsid w:val="006E54D4"/>
    <w:rsid w:val="006E631B"/>
    <w:rsid w:val="006E727E"/>
    <w:rsid w:val="006E7F18"/>
    <w:rsid w:val="006F2B2A"/>
    <w:rsid w:val="006F2D55"/>
    <w:rsid w:val="006F37D3"/>
    <w:rsid w:val="006F3AF7"/>
    <w:rsid w:val="006F4021"/>
    <w:rsid w:val="006F796A"/>
    <w:rsid w:val="0070049C"/>
    <w:rsid w:val="00700A45"/>
    <w:rsid w:val="0070114C"/>
    <w:rsid w:val="00701C03"/>
    <w:rsid w:val="00702B47"/>
    <w:rsid w:val="00704247"/>
    <w:rsid w:val="0070446B"/>
    <w:rsid w:val="00705F3E"/>
    <w:rsid w:val="00706500"/>
    <w:rsid w:val="00707106"/>
    <w:rsid w:val="00707883"/>
    <w:rsid w:val="007078C2"/>
    <w:rsid w:val="007101F5"/>
    <w:rsid w:val="0071185A"/>
    <w:rsid w:val="00713098"/>
    <w:rsid w:val="007130FE"/>
    <w:rsid w:val="00714FA1"/>
    <w:rsid w:val="0071613A"/>
    <w:rsid w:val="00716A9C"/>
    <w:rsid w:val="00720083"/>
    <w:rsid w:val="007209FA"/>
    <w:rsid w:val="0072261C"/>
    <w:rsid w:val="00722A09"/>
    <w:rsid w:val="00723E04"/>
    <w:rsid w:val="00724050"/>
    <w:rsid w:val="0072505F"/>
    <w:rsid w:val="007256E7"/>
    <w:rsid w:val="00727605"/>
    <w:rsid w:val="00731890"/>
    <w:rsid w:val="00732414"/>
    <w:rsid w:val="007325A5"/>
    <w:rsid w:val="00732662"/>
    <w:rsid w:val="00732A71"/>
    <w:rsid w:val="0073472B"/>
    <w:rsid w:val="00734CFD"/>
    <w:rsid w:val="0073509B"/>
    <w:rsid w:val="007353FF"/>
    <w:rsid w:val="007367BE"/>
    <w:rsid w:val="00736B30"/>
    <w:rsid w:val="00737218"/>
    <w:rsid w:val="0073746B"/>
    <w:rsid w:val="00737589"/>
    <w:rsid w:val="00740D3D"/>
    <w:rsid w:val="00741B1E"/>
    <w:rsid w:val="00742A09"/>
    <w:rsid w:val="00743B77"/>
    <w:rsid w:val="00743F8C"/>
    <w:rsid w:val="007449AE"/>
    <w:rsid w:val="007459ED"/>
    <w:rsid w:val="00745A8B"/>
    <w:rsid w:val="007461F6"/>
    <w:rsid w:val="00746927"/>
    <w:rsid w:val="00747E15"/>
    <w:rsid w:val="00747EF9"/>
    <w:rsid w:val="00750D0F"/>
    <w:rsid w:val="00752C51"/>
    <w:rsid w:val="00753907"/>
    <w:rsid w:val="00753EA0"/>
    <w:rsid w:val="00755D38"/>
    <w:rsid w:val="00755DEE"/>
    <w:rsid w:val="00757AD6"/>
    <w:rsid w:val="00761AC3"/>
    <w:rsid w:val="00762428"/>
    <w:rsid w:val="007624D3"/>
    <w:rsid w:val="0076468A"/>
    <w:rsid w:val="00764CED"/>
    <w:rsid w:val="00765514"/>
    <w:rsid w:val="00765A87"/>
    <w:rsid w:val="00767D2A"/>
    <w:rsid w:val="00770A2C"/>
    <w:rsid w:val="00772602"/>
    <w:rsid w:val="00772821"/>
    <w:rsid w:val="00773538"/>
    <w:rsid w:val="00773B9A"/>
    <w:rsid w:val="00774CED"/>
    <w:rsid w:val="00776608"/>
    <w:rsid w:val="00776B8A"/>
    <w:rsid w:val="00777842"/>
    <w:rsid w:val="007802AA"/>
    <w:rsid w:val="0078212E"/>
    <w:rsid w:val="007840B1"/>
    <w:rsid w:val="00784B61"/>
    <w:rsid w:val="00784E5A"/>
    <w:rsid w:val="007871CD"/>
    <w:rsid w:val="0078779C"/>
    <w:rsid w:val="00790C46"/>
    <w:rsid w:val="00791426"/>
    <w:rsid w:val="0079498A"/>
    <w:rsid w:val="00795350"/>
    <w:rsid w:val="00795ACC"/>
    <w:rsid w:val="00795F5F"/>
    <w:rsid w:val="007A057B"/>
    <w:rsid w:val="007A23F4"/>
    <w:rsid w:val="007A457A"/>
    <w:rsid w:val="007A5594"/>
    <w:rsid w:val="007B03A3"/>
    <w:rsid w:val="007B05C6"/>
    <w:rsid w:val="007B1957"/>
    <w:rsid w:val="007B3E87"/>
    <w:rsid w:val="007B5171"/>
    <w:rsid w:val="007B5EFB"/>
    <w:rsid w:val="007B7C99"/>
    <w:rsid w:val="007C05EC"/>
    <w:rsid w:val="007C0667"/>
    <w:rsid w:val="007C0764"/>
    <w:rsid w:val="007C10DF"/>
    <w:rsid w:val="007C11AC"/>
    <w:rsid w:val="007C2600"/>
    <w:rsid w:val="007C57BC"/>
    <w:rsid w:val="007C5E5F"/>
    <w:rsid w:val="007C684B"/>
    <w:rsid w:val="007C69E6"/>
    <w:rsid w:val="007C6F5A"/>
    <w:rsid w:val="007C75F1"/>
    <w:rsid w:val="007C768C"/>
    <w:rsid w:val="007C7ACC"/>
    <w:rsid w:val="007D214B"/>
    <w:rsid w:val="007D3028"/>
    <w:rsid w:val="007D4C14"/>
    <w:rsid w:val="007D4E3C"/>
    <w:rsid w:val="007D6A25"/>
    <w:rsid w:val="007D7403"/>
    <w:rsid w:val="007E1931"/>
    <w:rsid w:val="007E1C53"/>
    <w:rsid w:val="007E3BAC"/>
    <w:rsid w:val="007E64E8"/>
    <w:rsid w:val="007E6530"/>
    <w:rsid w:val="007E69E8"/>
    <w:rsid w:val="007F0786"/>
    <w:rsid w:val="007F1A48"/>
    <w:rsid w:val="007F4A42"/>
    <w:rsid w:val="007F7C63"/>
    <w:rsid w:val="007F7FFE"/>
    <w:rsid w:val="00800391"/>
    <w:rsid w:val="0080101C"/>
    <w:rsid w:val="008016B4"/>
    <w:rsid w:val="008016D9"/>
    <w:rsid w:val="0080244B"/>
    <w:rsid w:val="0080354F"/>
    <w:rsid w:val="0080431E"/>
    <w:rsid w:val="00804457"/>
    <w:rsid w:val="00804CA1"/>
    <w:rsid w:val="008066DD"/>
    <w:rsid w:val="00806753"/>
    <w:rsid w:val="00810793"/>
    <w:rsid w:val="008120FE"/>
    <w:rsid w:val="00812C10"/>
    <w:rsid w:val="00812D0E"/>
    <w:rsid w:val="00812E87"/>
    <w:rsid w:val="00814066"/>
    <w:rsid w:val="00814757"/>
    <w:rsid w:val="00814CC8"/>
    <w:rsid w:val="00815B46"/>
    <w:rsid w:val="008168F3"/>
    <w:rsid w:val="0081706E"/>
    <w:rsid w:val="00817583"/>
    <w:rsid w:val="008177A8"/>
    <w:rsid w:val="00817F0A"/>
    <w:rsid w:val="00820A20"/>
    <w:rsid w:val="0082398E"/>
    <w:rsid w:val="00824705"/>
    <w:rsid w:val="00824F8B"/>
    <w:rsid w:val="0082511C"/>
    <w:rsid w:val="008266EA"/>
    <w:rsid w:val="008267F8"/>
    <w:rsid w:val="00826DF0"/>
    <w:rsid w:val="00827B08"/>
    <w:rsid w:val="00827BCC"/>
    <w:rsid w:val="00827BE2"/>
    <w:rsid w:val="00832004"/>
    <w:rsid w:val="00833D05"/>
    <w:rsid w:val="00835249"/>
    <w:rsid w:val="00835456"/>
    <w:rsid w:val="00835B80"/>
    <w:rsid w:val="00837B5F"/>
    <w:rsid w:val="00840432"/>
    <w:rsid w:val="00840A69"/>
    <w:rsid w:val="00841F53"/>
    <w:rsid w:val="008421D4"/>
    <w:rsid w:val="00843074"/>
    <w:rsid w:val="00843100"/>
    <w:rsid w:val="00843A3A"/>
    <w:rsid w:val="00844253"/>
    <w:rsid w:val="00845A0E"/>
    <w:rsid w:val="008512E3"/>
    <w:rsid w:val="00852EA5"/>
    <w:rsid w:val="00852F48"/>
    <w:rsid w:val="00854054"/>
    <w:rsid w:val="00856E24"/>
    <w:rsid w:val="0085758B"/>
    <w:rsid w:val="00857C0D"/>
    <w:rsid w:val="00860665"/>
    <w:rsid w:val="00860D52"/>
    <w:rsid w:val="00860E5D"/>
    <w:rsid w:val="00861E48"/>
    <w:rsid w:val="00862D0E"/>
    <w:rsid w:val="00863C3E"/>
    <w:rsid w:val="008645B9"/>
    <w:rsid w:val="00864953"/>
    <w:rsid w:val="00864E2A"/>
    <w:rsid w:val="008661D0"/>
    <w:rsid w:val="008675EA"/>
    <w:rsid w:val="00867B7A"/>
    <w:rsid w:val="00870E07"/>
    <w:rsid w:val="008715C1"/>
    <w:rsid w:val="00872C87"/>
    <w:rsid w:val="00874DA9"/>
    <w:rsid w:val="00875F7E"/>
    <w:rsid w:val="0087629B"/>
    <w:rsid w:val="00876450"/>
    <w:rsid w:val="008768D9"/>
    <w:rsid w:val="00877A43"/>
    <w:rsid w:val="00880006"/>
    <w:rsid w:val="00880522"/>
    <w:rsid w:val="00880F24"/>
    <w:rsid w:val="0088179D"/>
    <w:rsid w:val="00881AF0"/>
    <w:rsid w:val="00881D86"/>
    <w:rsid w:val="0088272E"/>
    <w:rsid w:val="008849E3"/>
    <w:rsid w:val="00887136"/>
    <w:rsid w:val="00890530"/>
    <w:rsid w:val="0089080E"/>
    <w:rsid w:val="008918DC"/>
    <w:rsid w:val="00891BB0"/>
    <w:rsid w:val="008925A0"/>
    <w:rsid w:val="00893B0B"/>
    <w:rsid w:val="00896A1A"/>
    <w:rsid w:val="00896B4D"/>
    <w:rsid w:val="00897561"/>
    <w:rsid w:val="00897BC5"/>
    <w:rsid w:val="008A0CF9"/>
    <w:rsid w:val="008A1F83"/>
    <w:rsid w:val="008A2142"/>
    <w:rsid w:val="008A2BDB"/>
    <w:rsid w:val="008A2D99"/>
    <w:rsid w:val="008A3072"/>
    <w:rsid w:val="008A40CE"/>
    <w:rsid w:val="008A43E7"/>
    <w:rsid w:val="008A4517"/>
    <w:rsid w:val="008A596F"/>
    <w:rsid w:val="008A6EC8"/>
    <w:rsid w:val="008A7A75"/>
    <w:rsid w:val="008A7C40"/>
    <w:rsid w:val="008A7FA2"/>
    <w:rsid w:val="008B0F4F"/>
    <w:rsid w:val="008B1D9C"/>
    <w:rsid w:val="008B1E6B"/>
    <w:rsid w:val="008B29C9"/>
    <w:rsid w:val="008B35DD"/>
    <w:rsid w:val="008B6032"/>
    <w:rsid w:val="008B61F0"/>
    <w:rsid w:val="008B6749"/>
    <w:rsid w:val="008B6CB3"/>
    <w:rsid w:val="008B7DD2"/>
    <w:rsid w:val="008C025F"/>
    <w:rsid w:val="008C0C8A"/>
    <w:rsid w:val="008C1177"/>
    <w:rsid w:val="008C11BC"/>
    <w:rsid w:val="008C17A8"/>
    <w:rsid w:val="008C2EE8"/>
    <w:rsid w:val="008C3B32"/>
    <w:rsid w:val="008C41CA"/>
    <w:rsid w:val="008C47BC"/>
    <w:rsid w:val="008C5251"/>
    <w:rsid w:val="008C6060"/>
    <w:rsid w:val="008C6712"/>
    <w:rsid w:val="008C76A1"/>
    <w:rsid w:val="008D1280"/>
    <w:rsid w:val="008D2507"/>
    <w:rsid w:val="008D4E20"/>
    <w:rsid w:val="008D5583"/>
    <w:rsid w:val="008D5BB4"/>
    <w:rsid w:val="008D7E1C"/>
    <w:rsid w:val="008E02C8"/>
    <w:rsid w:val="008E0576"/>
    <w:rsid w:val="008E0ABA"/>
    <w:rsid w:val="008E0F7B"/>
    <w:rsid w:val="008E0FE3"/>
    <w:rsid w:val="008E16AC"/>
    <w:rsid w:val="008E1C00"/>
    <w:rsid w:val="008E3664"/>
    <w:rsid w:val="008E5815"/>
    <w:rsid w:val="008E6E35"/>
    <w:rsid w:val="008E7DAD"/>
    <w:rsid w:val="008F003E"/>
    <w:rsid w:val="008F0BBB"/>
    <w:rsid w:val="008F11D9"/>
    <w:rsid w:val="008F144E"/>
    <w:rsid w:val="008F154C"/>
    <w:rsid w:val="008F44D0"/>
    <w:rsid w:val="008F455D"/>
    <w:rsid w:val="008F5DD8"/>
    <w:rsid w:val="00900A6A"/>
    <w:rsid w:val="0090167F"/>
    <w:rsid w:val="00901CAA"/>
    <w:rsid w:val="00902102"/>
    <w:rsid w:val="00903487"/>
    <w:rsid w:val="009041E1"/>
    <w:rsid w:val="00904CEC"/>
    <w:rsid w:val="00906DAE"/>
    <w:rsid w:val="00907970"/>
    <w:rsid w:val="00907CED"/>
    <w:rsid w:val="00910630"/>
    <w:rsid w:val="009111DE"/>
    <w:rsid w:val="00911B03"/>
    <w:rsid w:val="00912E73"/>
    <w:rsid w:val="0091389C"/>
    <w:rsid w:val="00915124"/>
    <w:rsid w:val="009219BC"/>
    <w:rsid w:val="00921B61"/>
    <w:rsid w:val="00922129"/>
    <w:rsid w:val="009221D4"/>
    <w:rsid w:val="0092240B"/>
    <w:rsid w:val="0092437F"/>
    <w:rsid w:val="009251D9"/>
    <w:rsid w:val="009253DE"/>
    <w:rsid w:val="009269A8"/>
    <w:rsid w:val="00926C9D"/>
    <w:rsid w:val="00926D41"/>
    <w:rsid w:val="00927D5E"/>
    <w:rsid w:val="00927D7D"/>
    <w:rsid w:val="00927FD8"/>
    <w:rsid w:val="00930E07"/>
    <w:rsid w:val="009311AB"/>
    <w:rsid w:val="0093360E"/>
    <w:rsid w:val="00933777"/>
    <w:rsid w:val="009337CD"/>
    <w:rsid w:val="009349A6"/>
    <w:rsid w:val="0093568C"/>
    <w:rsid w:val="0093649F"/>
    <w:rsid w:val="00937133"/>
    <w:rsid w:val="00937437"/>
    <w:rsid w:val="00937D9E"/>
    <w:rsid w:val="00940059"/>
    <w:rsid w:val="00940570"/>
    <w:rsid w:val="00941AB0"/>
    <w:rsid w:val="009423C1"/>
    <w:rsid w:val="00942E4E"/>
    <w:rsid w:val="00943A76"/>
    <w:rsid w:val="00944840"/>
    <w:rsid w:val="009450F2"/>
    <w:rsid w:val="00947BD8"/>
    <w:rsid w:val="00951987"/>
    <w:rsid w:val="009525FE"/>
    <w:rsid w:val="00952A9F"/>
    <w:rsid w:val="009543D9"/>
    <w:rsid w:val="00954770"/>
    <w:rsid w:val="00955740"/>
    <w:rsid w:val="00956171"/>
    <w:rsid w:val="00956B7D"/>
    <w:rsid w:val="00957EC6"/>
    <w:rsid w:val="00962D33"/>
    <w:rsid w:val="0096532B"/>
    <w:rsid w:val="00965737"/>
    <w:rsid w:val="00965E70"/>
    <w:rsid w:val="009661C0"/>
    <w:rsid w:val="00966445"/>
    <w:rsid w:val="009679AF"/>
    <w:rsid w:val="009714C1"/>
    <w:rsid w:val="009736EF"/>
    <w:rsid w:val="009737A4"/>
    <w:rsid w:val="009737C6"/>
    <w:rsid w:val="009816CA"/>
    <w:rsid w:val="0098242C"/>
    <w:rsid w:val="00982B41"/>
    <w:rsid w:val="00982B8A"/>
    <w:rsid w:val="00984B99"/>
    <w:rsid w:val="00984E08"/>
    <w:rsid w:val="00984FFB"/>
    <w:rsid w:val="009851CA"/>
    <w:rsid w:val="009857AD"/>
    <w:rsid w:val="0098668A"/>
    <w:rsid w:val="00987C47"/>
    <w:rsid w:val="009907C6"/>
    <w:rsid w:val="009913B5"/>
    <w:rsid w:val="0099242F"/>
    <w:rsid w:val="00992FDD"/>
    <w:rsid w:val="00993D11"/>
    <w:rsid w:val="00994463"/>
    <w:rsid w:val="00994CD6"/>
    <w:rsid w:val="009956C1"/>
    <w:rsid w:val="00995B2D"/>
    <w:rsid w:val="0099656F"/>
    <w:rsid w:val="00996E29"/>
    <w:rsid w:val="00997C30"/>
    <w:rsid w:val="009A116F"/>
    <w:rsid w:val="009A2008"/>
    <w:rsid w:val="009A68E2"/>
    <w:rsid w:val="009B0D3F"/>
    <w:rsid w:val="009B2151"/>
    <w:rsid w:val="009B2451"/>
    <w:rsid w:val="009B3CA1"/>
    <w:rsid w:val="009B3CF3"/>
    <w:rsid w:val="009B3F82"/>
    <w:rsid w:val="009B471F"/>
    <w:rsid w:val="009B5045"/>
    <w:rsid w:val="009B5ABA"/>
    <w:rsid w:val="009B6C79"/>
    <w:rsid w:val="009B733B"/>
    <w:rsid w:val="009B7C3F"/>
    <w:rsid w:val="009C0189"/>
    <w:rsid w:val="009C0D9B"/>
    <w:rsid w:val="009C2845"/>
    <w:rsid w:val="009C348A"/>
    <w:rsid w:val="009C3C7E"/>
    <w:rsid w:val="009C3D98"/>
    <w:rsid w:val="009D1EDD"/>
    <w:rsid w:val="009D2603"/>
    <w:rsid w:val="009D286D"/>
    <w:rsid w:val="009D4542"/>
    <w:rsid w:val="009D56C3"/>
    <w:rsid w:val="009D58D8"/>
    <w:rsid w:val="009E2C7A"/>
    <w:rsid w:val="009E30FD"/>
    <w:rsid w:val="009E4D40"/>
    <w:rsid w:val="009E5C75"/>
    <w:rsid w:val="009E6140"/>
    <w:rsid w:val="009E7D52"/>
    <w:rsid w:val="009E7D6E"/>
    <w:rsid w:val="009E7E50"/>
    <w:rsid w:val="009F0900"/>
    <w:rsid w:val="009F114E"/>
    <w:rsid w:val="009F1EF9"/>
    <w:rsid w:val="009F47CC"/>
    <w:rsid w:val="009F5593"/>
    <w:rsid w:val="009F635F"/>
    <w:rsid w:val="009F65C2"/>
    <w:rsid w:val="009F6A99"/>
    <w:rsid w:val="009F7706"/>
    <w:rsid w:val="009F796C"/>
    <w:rsid w:val="009F7DD5"/>
    <w:rsid w:val="009F7F5B"/>
    <w:rsid w:val="00A0054B"/>
    <w:rsid w:val="00A00711"/>
    <w:rsid w:val="00A01B4D"/>
    <w:rsid w:val="00A01B4F"/>
    <w:rsid w:val="00A024B0"/>
    <w:rsid w:val="00A030EC"/>
    <w:rsid w:val="00A03D06"/>
    <w:rsid w:val="00A03FE5"/>
    <w:rsid w:val="00A05BC5"/>
    <w:rsid w:val="00A05F8A"/>
    <w:rsid w:val="00A06AAC"/>
    <w:rsid w:val="00A07A4C"/>
    <w:rsid w:val="00A112DB"/>
    <w:rsid w:val="00A119C6"/>
    <w:rsid w:val="00A14027"/>
    <w:rsid w:val="00A1405C"/>
    <w:rsid w:val="00A1790B"/>
    <w:rsid w:val="00A20ED6"/>
    <w:rsid w:val="00A22582"/>
    <w:rsid w:val="00A22890"/>
    <w:rsid w:val="00A23467"/>
    <w:rsid w:val="00A23B43"/>
    <w:rsid w:val="00A24436"/>
    <w:rsid w:val="00A25321"/>
    <w:rsid w:val="00A257F1"/>
    <w:rsid w:val="00A25C47"/>
    <w:rsid w:val="00A2779E"/>
    <w:rsid w:val="00A304A2"/>
    <w:rsid w:val="00A30B98"/>
    <w:rsid w:val="00A32733"/>
    <w:rsid w:val="00A32E47"/>
    <w:rsid w:val="00A331DD"/>
    <w:rsid w:val="00A33EEA"/>
    <w:rsid w:val="00A34C0C"/>
    <w:rsid w:val="00A362EB"/>
    <w:rsid w:val="00A36AD1"/>
    <w:rsid w:val="00A40418"/>
    <w:rsid w:val="00A40DAC"/>
    <w:rsid w:val="00A41052"/>
    <w:rsid w:val="00A424EA"/>
    <w:rsid w:val="00A439B2"/>
    <w:rsid w:val="00A43B6D"/>
    <w:rsid w:val="00A45352"/>
    <w:rsid w:val="00A46058"/>
    <w:rsid w:val="00A472C4"/>
    <w:rsid w:val="00A4784E"/>
    <w:rsid w:val="00A50414"/>
    <w:rsid w:val="00A50A55"/>
    <w:rsid w:val="00A520AC"/>
    <w:rsid w:val="00A52935"/>
    <w:rsid w:val="00A52F9A"/>
    <w:rsid w:val="00A5328C"/>
    <w:rsid w:val="00A534F8"/>
    <w:rsid w:val="00A536D1"/>
    <w:rsid w:val="00A53CD4"/>
    <w:rsid w:val="00A54771"/>
    <w:rsid w:val="00A553B9"/>
    <w:rsid w:val="00A55D50"/>
    <w:rsid w:val="00A56458"/>
    <w:rsid w:val="00A6269E"/>
    <w:rsid w:val="00A627C9"/>
    <w:rsid w:val="00A62D02"/>
    <w:rsid w:val="00A636AC"/>
    <w:rsid w:val="00A63B1E"/>
    <w:rsid w:val="00A65ED8"/>
    <w:rsid w:val="00A660B3"/>
    <w:rsid w:val="00A66588"/>
    <w:rsid w:val="00A70563"/>
    <w:rsid w:val="00A71C3F"/>
    <w:rsid w:val="00A71E0D"/>
    <w:rsid w:val="00A72341"/>
    <w:rsid w:val="00A72484"/>
    <w:rsid w:val="00A7361F"/>
    <w:rsid w:val="00A73DC0"/>
    <w:rsid w:val="00A75FBE"/>
    <w:rsid w:val="00A76492"/>
    <w:rsid w:val="00A77728"/>
    <w:rsid w:val="00A77E07"/>
    <w:rsid w:val="00A77F36"/>
    <w:rsid w:val="00A8107F"/>
    <w:rsid w:val="00A81484"/>
    <w:rsid w:val="00A82655"/>
    <w:rsid w:val="00A827EA"/>
    <w:rsid w:val="00A82941"/>
    <w:rsid w:val="00A8388F"/>
    <w:rsid w:val="00A83AB3"/>
    <w:rsid w:val="00A846DB"/>
    <w:rsid w:val="00A86B86"/>
    <w:rsid w:val="00A87DBA"/>
    <w:rsid w:val="00A908A3"/>
    <w:rsid w:val="00A909FA"/>
    <w:rsid w:val="00A9144A"/>
    <w:rsid w:val="00A938C8"/>
    <w:rsid w:val="00A97AFF"/>
    <w:rsid w:val="00A97BF9"/>
    <w:rsid w:val="00A97CA5"/>
    <w:rsid w:val="00AA1381"/>
    <w:rsid w:val="00AA197B"/>
    <w:rsid w:val="00AA4419"/>
    <w:rsid w:val="00AA4518"/>
    <w:rsid w:val="00AA52D2"/>
    <w:rsid w:val="00AA5344"/>
    <w:rsid w:val="00AB2135"/>
    <w:rsid w:val="00AB378A"/>
    <w:rsid w:val="00AB5079"/>
    <w:rsid w:val="00AB6B8B"/>
    <w:rsid w:val="00AB7584"/>
    <w:rsid w:val="00AC001E"/>
    <w:rsid w:val="00AC04FD"/>
    <w:rsid w:val="00AC2D11"/>
    <w:rsid w:val="00AC3672"/>
    <w:rsid w:val="00AC436C"/>
    <w:rsid w:val="00AC4380"/>
    <w:rsid w:val="00AC4BDC"/>
    <w:rsid w:val="00AC4F40"/>
    <w:rsid w:val="00AC555C"/>
    <w:rsid w:val="00AC5614"/>
    <w:rsid w:val="00AC65D3"/>
    <w:rsid w:val="00AC737D"/>
    <w:rsid w:val="00AC7CD0"/>
    <w:rsid w:val="00AD03D1"/>
    <w:rsid w:val="00AD05E6"/>
    <w:rsid w:val="00AD12B3"/>
    <w:rsid w:val="00AD2BB9"/>
    <w:rsid w:val="00AD34A8"/>
    <w:rsid w:val="00AD378E"/>
    <w:rsid w:val="00AD52BB"/>
    <w:rsid w:val="00AD60E4"/>
    <w:rsid w:val="00AD6B23"/>
    <w:rsid w:val="00AD75C0"/>
    <w:rsid w:val="00AE017B"/>
    <w:rsid w:val="00AE0259"/>
    <w:rsid w:val="00AE0DB7"/>
    <w:rsid w:val="00AE0E38"/>
    <w:rsid w:val="00AE1560"/>
    <w:rsid w:val="00AE19D2"/>
    <w:rsid w:val="00AE3880"/>
    <w:rsid w:val="00AE4C7C"/>
    <w:rsid w:val="00AE5D2E"/>
    <w:rsid w:val="00AE6DFE"/>
    <w:rsid w:val="00AE727A"/>
    <w:rsid w:val="00AF0238"/>
    <w:rsid w:val="00AF0B7A"/>
    <w:rsid w:val="00AF47DB"/>
    <w:rsid w:val="00AF49D1"/>
    <w:rsid w:val="00AF528B"/>
    <w:rsid w:val="00AF5A60"/>
    <w:rsid w:val="00AF63CE"/>
    <w:rsid w:val="00AF7004"/>
    <w:rsid w:val="00AF76AF"/>
    <w:rsid w:val="00B00616"/>
    <w:rsid w:val="00B00D52"/>
    <w:rsid w:val="00B02CF5"/>
    <w:rsid w:val="00B035FD"/>
    <w:rsid w:val="00B04450"/>
    <w:rsid w:val="00B04E74"/>
    <w:rsid w:val="00B07077"/>
    <w:rsid w:val="00B07652"/>
    <w:rsid w:val="00B07A15"/>
    <w:rsid w:val="00B12027"/>
    <w:rsid w:val="00B122CA"/>
    <w:rsid w:val="00B131BC"/>
    <w:rsid w:val="00B137A9"/>
    <w:rsid w:val="00B142BA"/>
    <w:rsid w:val="00B156FD"/>
    <w:rsid w:val="00B2094E"/>
    <w:rsid w:val="00B20C34"/>
    <w:rsid w:val="00B20DB5"/>
    <w:rsid w:val="00B2139F"/>
    <w:rsid w:val="00B23C5F"/>
    <w:rsid w:val="00B24158"/>
    <w:rsid w:val="00B2438A"/>
    <w:rsid w:val="00B249CB"/>
    <w:rsid w:val="00B25308"/>
    <w:rsid w:val="00B2556B"/>
    <w:rsid w:val="00B26857"/>
    <w:rsid w:val="00B26C94"/>
    <w:rsid w:val="00B272F5"/>
    <w:rsid w:val="00B278C1"/>
    <w:rsid w:val="00B317A9"/>
    <w:rsid w:val="00B32A35"/>
    <w:rsid w:val="00B33597"/>
    <w:rsid w:val="00B33A96"/>
    <w:rsid w:val="00B33CC0"/>
    <w:rsid w:val="00B347F4"/>
    <w:rsid w:val="00B40794"/>
    <w:rsid w:val="00B42C77"/>
    <w:rsid w:val="00B42D47"/>
    <w:rsid w:val="00B42DBF"/>
    <w:rsid w:val="00B45178"/>
    <w:rsid w:val="00B4677E"/>
    <w:rsid w:val="00B4754A"/>
    <w:rsid w:val="00B500FE"/>
    <w:rsid w:val="00B50C39"/>
    <w:rsid w:val="00B52AFF"/>
    <w:rsid w:val="00B52C36"/>
    <w:rsid w:val="00B54C7C"/>
    <w:rsid w:val="00B5606A"/>
    <w:rsid w:val="00B57101"/>
    <w:rsid w:val="00B60AA4"/>
    <w:rsid w:val="00B625C3"/>
    <w:rsid w:val="00B63595"/>
    <w:rsid w:val="00B65FD6"/>
    <w:rsid w:val="00B7041F"/>
    <w:rsid w:val="00B70E8F"/>
    <w:rsid w:val="00B72721"/>
    <w:rsid w:val="00B72971"/>
    <w:rsid w:val="00B7524C"/>
    <w:rsid w:val="00B75490"/>
    <w:rsid w:val="00B760D3"/>
    <w:rsid w:val="00B764F2"/>
    <w:rsid w:val="00B770AB"/>
    <w:rsid w:val="00B77647"/>
    <w:rsid w:val="00B80C1A"/>
    <w:rsid w:val="00B820EA"/>
    <w:rsid w:val="00B82145"/>
    <w:rsid w:val="00B83556"/>
    <w:rsid w:val="00B835C7"/>
    <w:rsid w:val="00B84658"/>
    <w:rsid w:val="00B84E1A"/>
    <w:rsid w:val="00B86D9A"/>
    <w:rsid w:val="00B870BE"/>
    <w:rsid w:val="00B90690"/>
    <w:rsid w:val="00B913CD"/>
    <w:rsid w:val="00B92001"/>
    <w:rsid w:val="00B94AB2"/>
    <w:rsid w:val="00B96AFC"/>
    <w:rsid w:val="00B97563"/>
    <w:rsid w:val="00B976AC"/>
    <w:rsid w:val="00B97C4F"/>
    <w:rsid w:val="00BA08DB"/>
    <w:rsid w:val="00BA33E7"/>
    <w:rsid w:val="00BA5189"/>
    <w:rsid w:val="00BA66B8"/>
    <w:rsid w:val="00BA68BE"/>
    <w:rsid w:val="00BB09C8"/>
    <w:rsid w:val="00BB0CAA"/>
    <w:rsid w:val="00BB15FA"/>
    <w:rsid w:val="00BB2691"/>
    <w:rsid w:val="00BB4422"/>
    <w:rsid w:val="00BB6FB1"/>
    <w:rsid w:val="00BB7507"/>
    <w:rsid w:val="00BC3594"/>
    <w:rsid w:val="00BC43AA"/>
    <w:rsid w:val="00BC48CB"/>
    <w:rsid w:val="00BC48F8"/>
    <w:rsid w:val="00BC4D2D"/>
    <w:rsid w:val="00BC5596"/>
    <w:rsid w:val="00BC7449"/>
    <w:rsid w:val="00BC75D0"/>
    <w:rsid w:val="00BC75F1"/>
    <w:rsid w:val="00BC7B06"/>
    <w:rsid w:val="00BC7E8B"/>
    <w:rsid w:val="00BD183D"/>
    <w:rsid w:val="00BD19A6"/>
    <w:rsid w:val="00BD1D25"/>
    <w:rsid w:val="00BD1FCF"/>
    <w:rsid w:val="00BD3A9E"/>
    <w:rsid w:val="00BD3CA4"/>
    <w:rsid w:val="00BD3D87"/>
    <w:rsid w:val="00BD41E7"/>
    <w:rsid w:val="00BD4C4B"/>
    <w:rsid w:val="00BD5AD2"/>
    <w:rsid w:val="00BD5B16"/>
    <w:rsid w:val="00BD5E86"/>
    <w:rsid w:val="00BD6268"/>
    <w:rsid w:val="00BD7EFC"/>
    <w:rsid w:val="00BE0580"/>
    <w:rsid w:val="00BE0F3A"/>
    <w:rsid w:val="00BE171E"/>
    <w:rsid w:val="00BE3AF6"/>
    <w:rsid w:val="00BE487F"/>
    <w:rsid w:val="00BE7046"/>
    <w:rsid w:val="00BE71F9"/>
    <w:rsid w:val="00BE7854"/>
    <w:rsid w:val="00BF000B"/>
    <w:rsid w:val="00BF0243"/>
    <w:rsid w:val="00BF0D2D"/>
    <w:rsid w:val="00BF1492"/>
    <w:rsid w:val="00BF21BF"/>
    <w:rsid w:val="00BF4AE0"/>
    <w:rsid w:val="00BF5A22"/>
    <w:rsid w:val="00C00122"/>
    <w:rsid w:val="00C001FA"/>
    <w:rsid w:val="00C00B40"/>
    <w:rsid w:val="00C012F5"/>
    <w:rsid w:val="00C03E37"/>
    <w:rsid w:val="00C07105"/>
    <w:rsid w:val="00C07208"/>
    <w:rsid w:val="00C113D2"/>
    <w:rsid w:val="00C121AD"/>
    <w:rsid w:val="00C1370F"/>
    <w:rsid w:val="00C139AC"/>
    <w:rsid w:val="00C16C09"/>
    <w:rsid w:val="00C16E33"/>
    <w:rsid w:val="00C20E2D"/>
    <w:rsid w:val="00C20E4A"/>
    <w:rsid w:val="00C20FD5"/>
    <w:rsid w:val="00C21518"/>
    <w:rsid w:val="00C223FA"/>
    <w:rsid w:val="00C25040"/>
    <w:rsid w:val="00C257A8"/>
    <w:rsid w:val="00C25EFC"/>
    <w:rsid w:val="00C264D3"/>
    <w:rsid w:val="00C3033D"/>
    <w:rsid w:val="00C30D60"/>
    <w:rsid w:val="00C311F2"/>
    <w:rsid w:val="00C32671"/>
    <w:rsid w:val="00C3378F"/>
    <w:rsid w:val="00C35707"/>
    <w:rsid w:val="00C363D1"/>
    <w:rsid w:val="00C37EA2"/>
    <w:rsid w:val="00C402D6"/>
    <w:rsid w:val="00C4165B"/>
    <w:rsid w:val="00C43CAF"/>
    <w:rsid w:val="00C44D68"/>
    <w:rsid w:val="00C46566"/>
    <w:rsid w:val="00C470B0"/>
    <w:rsid w:val="00C473F8"/>
    <w:rsid w:val="00C479E3"/>
    <w:rsid w:val="00C50CA0"/>
    <w:rsid w:val="00C519A4"/>
    <w:rsid w:val="00C5260C"/>
    <w:rsid w:val="00C5378A"/>
    <w:rsid w:val="00C57915"/>
    <w:rsid w:val="00C600E9"/>
    <w:rsid w:val="00C61A02"/>
    <w:rsid w:val="00C61C1F"/>
    <w:rsid w:val="00C63B03"/>
    <w:rsid w:val="00C66E15"/>
    <w:rsid w:val="00C67CA5"/>
    <w:rsid w:val="00C701E1"/>
    <w:rsid w:val="00C7068D"/>
    <w:rsid w:val="00C71755"/>
    <w:rsid w:val="00C76761"/>
    <w:rsid w:val="00C76936"/>
    <w:rsid w:val="00C77EA0"/>
    <w:rsid w:val="00C81551"/>
    <w:rsid w:val="00C817D0"/>
    <w:rsid w:val="00C81A1F"/>
    <w:rsid w:val="00C84007"/>
    <w:rsid w:val="00C8567A"/>
    <w:rsid w:val="00C86912"/>
    <w:rsid w:val="00C872C6"/>
    <w:rsid w:val="00C91139"/>
    <w:rsid w:val="00C93673"/>
    <w:rsid w:val="00C938D9"/>
    <w:rsid w:val="00C93D9D"/>
    <w:rsid w:val="00C93E1D"/>
    <w:rsid w:val="00C94E1A"/>
    <w:rsid w:val="00C951A7"/>
    <w:rsid w:val="00C956E7"/>
    <w:rsid w:val="00C96269"/>
    <w:rsid w:val="00C965E9"/>
    <w:rsid w:val="00C97427"/>
    <w:rsid w:val="00CA1D9B"/>
    <w:rsid w:val="00CA2AF0"/>
    <w:rsid w:val="00CA3006"/>
    <w:rsid w:val="00CA3CA5"/>
    <w:rsid w:val="00CA5B43"/>
    <w:rsid w:val="00CA77A0"/>
    <w:rsid w:val="00CA77DB"/>
    <w:rsid w:val="00CA7EE7"/>
    <w:rsid w:val="00CB0502"/>
    <w:rsid w:val="00CB0E3D"/>
    <w:rsid w:val="00CB509A"/>
    <w:rsid w:val="00CB629C"/>
    <w:rsid w:val="00CB62F0"/>
    <w:rsid w:val="00CC2907"/>
    <w:rsid w:val="00CC2EC2"/>
    <w:rsid w:val="00CC2EFF"/>
    <w:rsid w:val="00CC37B9"/>
    <w:rsid w:val="00CC3B7C"/>
    <w:rsid w:val="00CC4438"/>
    <w:rsid w:val="00CC4617"/>
    <w:rsid w:val="00CC4D57"/>
    <w:rsid w:val="00CC4F24"/>
    <w:rsid w:val="00CC7024"/>
    <w:rsid w:val="00CD0016"/>
    <w:rsid w:val="00CD237C"/>
    <w:rsid w:val="00CD2B2F"/>
    <w:rsid w:val="00CD370C"/>
    <w:rsid w:val="00CD4598"/>
    <w:rsid w:val="00CD5D81"/>
    <w:rsid w:val="00CE1E4B"/>
    <w:rsid w:val="00CE3835"/>
    <w:rsid w:val="00CE3DEC"/>
    <w:rsid w:val="00CE4554"/>
    <w:rsid w:val="00CE62DB"/>
    <w:rsid w:val="00CE6504"/>
    <w:rsid w:val="00CE7610"/>
    <w:rsid w:val="00CF06F5"/>
    <w:rsid w:val="00CF0845"/>
    <w:rsid w:val="00CF179F"/>
    <w:rsid w:val="00CF1CEB"/>
    <w:rsid w:val="00CF2061"/>
    <w:rsid w:val="00CF41E8"/>
    <w:rsid w:val="00CF4464"/>
    <w:rsid w:val="00CF54E7"/>
    <w:rsid w:val="00CF5517"/>
    <w:rsid w:val="00CF5850"/>
    <w:rsid w:val="00CF69B9"/>
    <w:rsid w:val="00CF7E5B"/>
    <w:rsid w:val="00D00809"/>
    <w:rsid w:val="00D02D5E"/>
    <w:rsid w:val="00D03211"/>
    <w:rsid w:val="00D03E46"/>
    <w:rsid w:val="00D03FB4"/>
    <w:rsid w:val="00D0643E"/>
    <w:rsid w:val="00D0690C"/>
    <w:rsid w:val="00D1018B"/>
    <w:rsid w:val="00D10495"/>
    <w:rsid w:val="00D105BC"/>
    <w:rsid w:val="00D11067"/>
    <w:rsid w:val="00D133B3"/>
    <w:rsid w:val="00D15AC6"/>
    <w:rsid w:val="00D2004F"/>
    <w:rsid w:val="00D2173A"/>
    <w:rsid w:val="00D22463"/>
    <w:rsid w:val="00D2435F"/>
    <w:rsid w:val="00D2517D"/>
    <w:rsid w:val="00D26E82"/>
    <w:rsid w:val="00D27325"/>
    <w:rsid w:val="00D33E95"/>
    <w:rsid w:val="00D346D9"/>
    <w:rsid w:val="00D36EAD"/>
    <w:rsid w:val="00D40AEC"/>
    <w:rsid w:val="00D423A7"/>
    <w:rsid w:val="00D43166"/>
    <w:rsid w:val="00D43AA7"/>
    <w:rsid w:val="00D440B6"/>
    <w:rsid w:val="00D445B1"/>
    <w:rsid w:val="00D47285"/>
    <w:rsid w:val="00D50CC2"/>
    <w:rsid w:val="00D511CA"/>
    <w:rsid w:val="00D51E95"/>
    <w:rsid w:val="00D545A9"/>
    <w:rsid w:val="00D5664D"/>
    <w:rsid w:val="00D57C3D"/>
    <w:rsid w:val="00D644EE"/>
    <w:rsid w:val="00D646AE"/>
    <w:rsid w:val="00D6516A"/>
    <w:rsid w:val="00D67D7B"/>
    <w:rsid w:val="00D700D5"/>
    <w:rsid w:val="00D704E7"/>
    <w:rsid w:val="00D70FE7"/>
    <w:rsid w:val="00D72087"/>
    <w:rsid w:val="00D729F2"/>
    <w:rsid w:val="00D73510"/>
    <w:rsid w:val="00D74D5E"/>
    <w:rsid w:val="00D7773A"/>
    <w:rsid w:val="00D77EEB"/>
    <w:rsid w:val="00D8267A"/>
    <w:rsid w:val="00D83E88"/>
    <w:rsid w:val="00D842E2"/>
    <w:rsid w:val="00D85616"/>
    <w:rsid w:val="00D9012C"/>
    <w:rsid w:val="00D90656"/>
    <w:rsid w:val="00D91DA7"/>
    <w:rsid w:val="00D92D7A"/>
    <w:rsid w:val="00D93FE3"/>
    <w:rsid w:val="00D9510D"/>
    <w:rsid w:val="00D957AC"/>
    <w:rsid w:val="00D9753A"/>
    <w:rsid w:val="00D97F28"/>
    <w:rsid w:val="00DA00A2"/>
    <w:rsid w:val="00DA05C9"/>
    <w:rsid w:val="00DA0CEF"/>
    <w:rsid w:val="00DA135B"/>
    <w:rsid w:val="00DA1D52"/>
    <w:rsid w:val="00DA2D98"/>
    <w:rsid w:val="00DA4555"/>
    <w:rsid w:val="00DA4F2E"/>
    <w:rsid w:val="00DA63FB"/>
    <w:rsid w:val="00DA6720"/>
    <w:rsid w:val="00DA71A2"/>
    <w:rsid w:val="00DB0FA1"/>
    <w:rsid w:val="00DB225A"/>
    <w:rsid w:val="00DB22CD"/>
    <w:rsid w:val="00DB235F"/>
    <w:rsid w:val="00DB2E6C"/>
    <w:rsid w:val="00DB2E98"/>
    <w:rsid w:val="00DB321C"/>
    <w:rsid w:val="00DB4022"/>
    <w:rsid w:val="00DB4D26"/>
    <w:rsid w:val="00DB4EE7"/>
    <w:rsid w:val="00DB529C"/>
    <w:rsid w:val="00DB681E"/>
    <w:rsid w:val="00DB6E43"/>
    <w:rsid w:val="00DB71A8"/>
    <w:rsid w:val="00DB7B04"/>
    <w:rsid w:val="00DC0A51"/>
    <w:rsid w:val="00DC0E5A"/>
    <w:rsid w:val="00DC18D9"/>
    <w:rsid w:val="00DC1B70"/>
    <w:rsid w:val="00DC1D8A"/>
    <w:rsid w:val="00DC287D"/>
    <w:rsid w:val="00DC479B"/>
    <w:rsid w:val="00DC7003"/>
    <w:rsid w:val="00DD06F0"/>
    <w:rsid w:val="00DD47A2"/>
    <w:rsid w:val="00DD4B05"/>
    <w:rsid w:val="00DD6513"/>
    <w:rsid w:val="00DD6C86"/>
    <w:rsid w:val="00DD735F"/>
    <w:rsid w:val="00DD7D8A"/>
    <w:rsid w:val="00DE04E8"/>
    <w:rsid w:val="00DE1107"/>
    <w:rsid w:val="00DE1921"/>
    <w:rsid w:val="00DE1F2E"/>
    <w:rsid w:val="00DE2712"/>
    <w:rsid w:val="00DE2A67"/>
    <w:rsid w:val="00DE496A"/>
    <w:rsid w:val="00DE4BDA"/>
    <w:rsid w:val="00DE6499"/>
    <w:rsid w:val="00DE700E"/>
    <w:rsid w:val="00DE7795"/>
    <w:rsid w:val="00DE7BC9"/>
    <w:rsid w:val="00DF0F16"/>
    <w:rsid w:val="00DF1D7C"/>
    <w:rsid w:val="00DF319A"/>
    <w:rsid w:val="00DF3CE6"/>
    <w:rsid w:val="00DF5842"/>
    <w:rsid w:val="00DF66C2"/>
    <w:rsid w:val="00DF690B"/>
    <w:rsid w:val="00DF74C2"/>
    <w:rsid w:val="00DF74F9"/>
    <w:rsid w:val="00DF7608"/>
    <w:rsid w:val="00E019A5"/>
    <w:rsid w:val="00E02094"/>
    <w:rsid w:val="00E03468"/>
    <w:rsid w:val="00E04F49"/>
    <w:rsid w:val="00E058E1"/>
    <w:rsid w:val="00E06D24"/>
    <w:rsid w:val="00E117D5"/>
    <w:rsid w:val="00E1256E"/>
    <w:rsid w:val="00E12AB2"/>
    <w:rsid w:val="00E15ED8"/>
    <w:rsid w:val="00E16995"/>
    <w:rsid w:val="00E17091"/>
    <w:rsid w:val="00E175BD"/>
    <w:rsid w:val="00E1770E"/>
    <w:rsid w:val="00E20017"/>
    <w:rsid w:val="00E227B3"/>
    <w:rsid w:val="00E23732"/>
    <w:rsid w:val="00E23B36"/>
    <w:rsid w:val="00E243E2"/>
    <w:rsid w:val="00E24AD0"/>
    <w:rsid w:val="00E24EC4"/>
    <w:rsid w:val="00E27153"/>
    <w:rsid w:val="00E307E5"/>
    <w:rsid w:val="00E3129A"/>
    <w:rsid w:val="00E32E4E"/>
    <w:rsid w:val="00E3327A"/>
    <w:rsid w:val="00E33DD6"/>
    <w:rsid w:val="00E35534"/>
    <w:rsid w:val="00E37DB3"/>
    <w:rsid w:val="00E4032D"/>
    <w:rsid w:val="00E418BB"/>
    <w:rsid w:val="00E43128"/>
    <w:rsid w:val="00E4320A"/>
    <w:rsid w:val="00E432B1"/>
    <w:rsid w:val="00E44A41"/>
    <w:rsid w:val="00E4556F"/>
    <w:rsid w:val="00E468E4"/>
    <w:rsid w:val="00E46EB1"/>
    <w:rsid w:val="00E47BBF"/>
    <w:rsid w:val="00E502B5"/>
    <w:rsid w:val="00E503DD"/>
    <w:rsid w:val="00E5044C"/>
    <w:rsid w:val="00E516B9"/>
    <w:rsid w:val="00E51E9B"/>
    <w:rsid w:val="00E5327E"/>
    <w:rsid w:val="00E53A08"/>
    <w:rsid w:val="00E53EA1"/>
    <w:rsid w:val="00E54F48"/>
    <w:rsid w:val="00E5539E"/>
    <w:rsid w:val="00E55AC1"/>
    <w:rsid w:val="00E6024B"/>
    <w:rsid w:val="00E610CC"/>
    <w:rsid w:val="00E615B4"/>
    <w:rsid w:val="00E61DB2"/>
    <w:rsid w:val="00E63004"/>
    <w:rsid w:val="00E637C2"/>
    <w:rsid w:val="00E64844"/>
    <w:rsid w:val="00E650C1"/>
    <w:rsid w:val="00E70116"/>
    <w:rsid w:val="00E70673"/>
    <w:rsid w:val="00E710E5"/>
    <w:rsid w:val="00E71DE0"/>
    <w:rsid w:val="00E723A9"/>
    <w:rsid w:val="00E74878"/>
    <w:rsid w:val="00E75292"/>
    <w:rsid w:val="00E7539E"/>
    <w:rsid w:val="00E757D4"/>
    <w:rsid w:val="00E75BCB"/>
    <w:rsid w:val="00E75DAD"/>
    <w:rsid w:val="00E76145"/>
    <w:rsid w:val="00E7673F"/>
    <w:rsid w:val="00E77037"/>
    <w:rsid w:val="00E77690"/>
    <w:rsid w:val="00E80618"/>
    <w:rsid w:val="00E80E50"/>
    <w:rsid w:val="00E8341B"/>
    <w:rsid w:val="00E848CA"/>
    <w:rsid w:val="00E8613E"/>
    <w:rsid w:val="00E90A6D"/>
    <w:rsid w:val="00E918A7"/>
    <w:rsid w:val="00E933B6"/>
    <w:rsid w:val="00E93B62"/>
    <w:rsid w:val="00E94B56"/>
    <w:rsid w:val="00E94E2D"/>
    <w:rsid w:val="00E94F91"/>
    <w:rsid w:val="00E95C59"/>
    <w:rsid w:val="00E96252"/>
    <w:rsid w:val="00E966F8"/>
    <w:rsid w:val="00E97502"/>
    <w:rsid w:val="00EA1035"/>
    <w:rsid w:val="00EA1C3A"/>
    <w:rsid w:val="00EA1D51"/>
    <w:rsid w:val="00EA2255"/>
    <w:rsid w:val="00EA260F"/>
    <w:rsid w:val="00EA31A7"/>
    <w:rsid w:val="00EA3D09"/>
    <w:rsid w:val="00EA420C"/>
    <w:rsid w:val="00EA4F64"/>
    <w:rsid w:val="00EA5F28"/>
    <w:rsid w:val="00EA7773"/>
    <w:rsid w:val="00EB172C"/>
    <w:rsid w:val="00EB4238"/>
    <w:rsid w:val="00EB5013"/>
    <w:rsid w:val="00EB58CC"/>
    <w:rsid w:val="00EB604A"/>
    <w:rsid w:val="00EB63FA"/>
    <w:rsid w:val="00EB6E39"/>
    <w:rsid w:val="00EC2A3C"/>
    <w:rsid w:val="00EC4A5F"/>
    <w:rsid w:val="00EC4E5C"/>
    <w:rsid w:val="00EC5CE0"/>
    <w:rsid w:val="00EC6A2D"/>
    <w:rsid w:val="00EC6E60"/>
    <w:rsid w:val="00EC6F47"/>
    <w:rsid w:val="00EC7EA7"/>
    <w:rsid w:val="00ED1BD1"/>
    <w:rsid w:val="00ED3824"/>
    <w:rsid w:val="00ED38A3"/>
    <w:rsid w:val="00ED56F1"/>
    <w:rsid w:val="00ED5B44"/>
    <w:rsid w:val="00ED5F9F"/>
    <w:rsid w:val="00ED61A4"/>
    <w:rsid w:val="00ED7533"/>
    <w:rsid w:val="00EE01D0"/>
    <w:rsid w:val="00EE13A9"/>
    <w:rsid w:val="00EE18FF"/>
    <w:rsid w:val="00EE1A65"/>
    <w:rsid w:val="00EE22AA"/>
    <w:rsid w:val="00EE3ABD"/>
    <w:rsid w:val="00EE3C3F"/>
    <w:rsid w:val="00EE4828"/>
    <w:rsid w:val="00EE57BE"/>
    <w:rsid w:val="00EE5AE5"/>
    <w:rsid w:val="00EE71D1"/>
    <w:rsid w:val="00EF0393"/>
    <w:rsid w:val="00EF0751"/>
    <w:rsid w:val="00EF1AF3"/>
    <w:rsid w:val="00EF57A7"/>
    <w:rsid w:val="00EF66C8"/>
    <w:rsid w:val="00EF74BA"/>
    <w:rsid w:val="00F0018B"/>
    <w:rsid w:val="00F0081C"/>
    <w:rsid w:val="00F0092F"/>
    <w:rsid w:val="00F023D3"/>
    <w:rsid w:val="00F02F0F"/>
    <w:rsid w:val="00F03CF0"/>
    <w:rsid w:val="00F03D43"/>
    <w:rsid w:val="00F04A34"/>
    <w:rsid w:val="00F0530F"/>
    <w:rsid w:val="00F05818"/>
    <w:rsid w:val="00F0746A"/>
    <w:rsid w:val="00F100A5"/>
    <w:rsid w:val="00F106D9"/>
    <w:rsid w:val="00F11280"/>
    <w:rsid w:val="00F12D97"/>
    <w:rsid w:val="00F12FD8"/>
    <w:rsid w:val="00F13EE4"/>
    <w:rsid w:val="00F1423F"/>
    <w:rsid w:val="00F14D0E"/>
    <w:rsid w:val="00F15245"/>
    <w:rsid w:val="00F16133"/>
    <w:rsid w:val="00F1682C"/>
    <w:rsid w:val="00F17B15"/>
    <w:rsid w:val="00F17B64"/>
    <w:rsid w:val="00F20EA5"/>
    <w:rsid w:val="00F218E0"/>
    <w:rsid w:val="00F219B7"/>
    <w:rsid w:val="00F23845"/>
    <w:rsid w:val="00F2455F"/>
    <w:rsid w:val="00F24BC5"/>
    <w:rsid w:val="00F252EB"/>
    <w:rsid w:val="00F25759"/>
    <w:rsid w:val="00F26431"/>
    <w:rsid w:val="00F2768C"/>
    <w:rsid w:val="00F278DB"/>
    <w:rsid w:val="00F307C5"/>
    <w:rsid w:val="00F30832"/>
    <w:rsid w:val="00F31A35"/>
    <w:rsid w:val="00F329E6"/>
    <w:rsid w:val="00F347C3"/>
    <w:rsid w:val="00F35899"/>
    <w:rsid w:val="00F40035"/>
    <w:rsid w:val="00F42948"/>
    <w:rsid w:val="00F477BA"/>
    <w:rsid w:val="00F47E82"/>
    <w:rsid w:val="00F50A3E"/>
    <w:rsid w:val="00F52088"/>
    <w:rsid w:val="00F520E7"/>
    <w:rsid w:val="00F5265D"/>
    <w:rsid w:val="00F52F01"/>
    <w:rsid w:val="00F53B90"/>
    <w:rsid w:val="00F53BE0"/>
    <w:rsid w:val="00F54432"/>
    <w:rsid w:val="00F544DB"/>
    <w:rsid w:val="00F54FEC"/>
    <w:rsid w:val="00F61211"/>
    <w:rsid w:val="00F62309"/>
    <w:rsid w:val="00F62747"/>
    <w:rsid w:val="00F646FE"/>
    <w:rsid w:val="00F65036"/>
    <w:rsid w:val="00F656F0"/>
    <w:rsid w:val="00F65934"/>
    <w:rsid w:val="00F6627E"/>
    <w:rsid w:val="00F669C0"/>
    <w:rsid w:val="00F671F4"/>
    <w:rsid w:val="00F67B38"/>
    <w:rsid w:val="00F70D87"/>
    <w:rsid w:val="00F7125B"/>
    <w:rsid w:val="00F71E61"/>
    <w:rsid w:val="00F7410B"/>
    <w:rsid w:val="00F759DE"/>
    <w:rsid w:val="00F7626B"/>
    <w:rsid w:val="00F80F6A"/>
    <w:rsid w:val="00F812D1"/>
    <w:rsid w:val="00F81E3C"/>
    <w:rsid w:val="00F83747"/>
    <w:rsid w:val="00F83FB7"/>
    <w:rsid w:val="00F8407C"/>
    <w:rsid w:val="00F8600D"/>
    <w:rsid w:val="00F8640A"/>
    <w:rsid w:val="00F874F9"/>
    <w:rsid w:val="00F875B4"/>
    <w:rsid w:val="00F876DF"/>
    <w:rsid w:val="00F87B67"/>
    <w:rsid w:val="00F90C2A"/>
    <w:rsid w:val="00F93B1B"/>
    <w:rsid w:val="00F94664"/>
    <w:rsid w:val="00F951FD"/>
    <w:rsid w:val="00F96A23"/>
    <w:rsid w:val="00F9715E"/>
    <w:rsid w:val="00F979DA"/>
    <w:rsid w:val="00FA00AA"/>
    <w:rsid w:val="00FA00F1"/>
    <w:rsid w:val="00FA0EB5"/>
    <w:rsid w:val="00FA417A"/>
    <w:rsid w:val="00FA4C71"/>
    <w:rsid w:val="00FA614A"/>
    <w:rsid w:val="00FB06F7"/>
    <w:rsid w:val="00FB07DE"/>
    <w:rsid w:val="00FB0EB0"/>
    <w:rsid w:val="00FB2F66"/>
    <w:rsid w:val="00FB46DC"/>
    <w:rsid w:val="00FB4ADA"/>
    <w:rsid w:val="00FB5FED"/>
    <w:rsid w:val="00FB6A5C"/>
    <w:rsid w:val="00FB7CAF"/>
    <w:rsid w:val="00FC028E"/>
    <w:rsid w:val="00FC1462"/>
    <w:rsid w:val="00FC179F"/>
    <w:rsid w:val="00FC3B7C"/>
    <w:rsid w:val="00FC6509"/>
    <w:rsid w:val="00FD0CA7"/>
    <w:rsid w:val="00FD16EB"/>
    <w:rsid w:val="00FD28F1"/>
    <w:rsid w:val="00FD2A9F"/>
    <w:rsid w:val="00FD30C7"/>
    <w:rsid w:val="00FD315F"/>
    <w:rsid w:val="00FD3BDA"/>
    <w:rsid w:val="00FD5AF8"/>
    <w:rsid w:val="00FE0A2E"/>
    <w:rsid w:val="00FE0EF5"/>
    <w:rsid w:val="00FE1D51"/>
    <w:rsid w:val="00FE23DD"/>
    <w:rsid w:val="00FE2FFE"/>
    <w:rsid w:val="00FE32E5"/>
    <w:rsid w:val="00FE4A40"/>
    <w:rsid w:val="00FE511D"/>
    <w:rsid w:val="00FE594B"/>
    <w:rsid w:val="00FE7D3C"/>
    <w:rsid w:val="00FF1156"/>
    <w:rsid w:val="00FF129D"/>
    <w:rsid w:val="00FF1A24"/>
    <w:rsid w:val="00FF2007"/>
    <w:rsid w:val="00FF6467"/>
    <w:rsid w:val="00FF6C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0E9C4FE"/>
  <w15:chartTrackingRefBased/>
  <w15:docId w15:val="{6282B26A-FBB7-4CF7-A689-A93E6C68C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D6C86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509A"/>
    <w:pPr>
      <w:keepNext/>
      <w:numPr>
        <w:numId w:val="46"/>
      </w:numPr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509A"/>
    <w:pPr>
      <w:keepNext/>
      <w:numPr>
        <w:ilvl w:val="1"/>
        <w:numId w:val="46"/>
      </w:numPr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509A"/>
    <w:pPr>
      <w:keepNext/>
      <w:numPr>
        <w:ilvl w:val="2"/>
        <w:numId w:val="46"/>
      </w:numPr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509A"/>
    <w:pPr>
      <w:keepNext/>
      <w:numPr>
        <w:ilvl w:val="3"/>
        <w:numId w:val="46"/>
      </w:numPr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509A"/>
    <w:pPr>
      <w:numPr>
        <w:ilvl w:val="4"/>
        <w:numId w:val="46"/>
      </w:num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CB509A"/>
    <w:pPr>
      <w:numPr>
        <w:ilvl w:val="5"/>
        <w:numId w:val="46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509A"/>
    <w:pPr>
      <w:numPr>
        <w:ilvl w:val="6"/>
        <w:numId w:val="46"/>
      </w:numPr>
      <w:spacing w:before="240" w:after="60"/>
      <w:outlineLvl w:val="6"/>
    </w:pPr>
    <w:rPr>
      <w:rFonts w:ascii="Calibri" w:hAnsi="Calibr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509A"/>
    <w:pPr>
      <w:numPr>
        <w:ilvl w:val="7"/>
        <w:numId w:val="46"/>
      </w:numPr>
      <w:spacing w:before="240" w:after="60"/>
      <w:outlineLvl w:val="7"/>
    </w:pPr>
    <w:rPr>
      <w:rFonts w:ascii="Calibri" w:hAnsi="Calibri"/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509A"/>
    <w:pPr>
      <w:numPr>
        <w:ilvl w:val="8"/>
        <w:numId w:val="46"/>
      </w:num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244B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301576"/>
    <w:pPr>
      <w:ind w:left="720"/>
    </w:pPr>
  </w:style>
  <w:style w:type="paragraph" w:styleId="Header">
    <w:name w:val="header"/>
    <w:basedOn w:val="Normal"/>
    <w:link w:val="Head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locked/>
    <w:rsid w:val="00432D35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rsid w:val="00432D35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locked/>
    <w:rsid w:val="00432D35"/>
    <w:rPr>
      <w:rFonts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rsid w:val="00827BE2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locked/>
    <w:rsid w:val="00827BE2"/>
    <w:rPr>
      <w:rFonts w:ascii="Tahoma" w:hAnsi="Tahoma" w:cs="Tahoma"/>
      <w:sz w:val="16"/>
      <w:szCs w:val="16"/>
    </w:rPr>
  </w:style>
  <w:style w:type="paragraph" w:styleId="BodyText3">
    <w:name w:val="Body Text 3"/>
    <w:basedOn w:val="Normal"/>
    <w:link w:val="BodyText3Char"/>
    <w:uiPriority w:val="99"/>
    <w:rsid w:val="00B26857"/>
    <w:pPr>
      <w:jc w:val="both"/>
    </w:pPr>
    <w:rPr>
      <w:rFonts w:ascii="Tahoma" w:hAnsi="Tahoma"/>
      <w:sz w:val="22"/>
      <w:szCs w:val="20"/>
      <w:lang w:val="x-none" w:eastAsia="x-none"/>
    </w:rPr>
  </w:style>
  <w:style w:type="character" w:customStyle="1" w:styleId="BodyText3Char">
    <w:name w:val="Body Text 3 Char"/>
    <w:link w:val="BodyText3"/>
    <w:uiPriority w:val="99"/>
    <w:locked/>
    <w:rsid w:val="00B26857"/>
    <w:rPr>
      <w:rFonts w:ascii="Tahoma" w:hAnsi="Tahoma" w:cs="Tahoma"/>
      <w:sz w:val="22"/>
    </w:rPr>
  </w:style>
  <w:style w:type="character" w:customStyle="1" w:styleId="apple-converted-space">
    <w:name w:val="apple-converted-space"/>
    <w:rsid w:val="001644B1"/>
  </w:style>
  <w:style w:type="character" w:styleId="Strong">
    <w:name w:val="Strong"/>
    <w:uiPriority w:val="22"/>
    <w:qFormat/>
    <w:rsid w:val="001644B1"/>
    <w:rPr>
      <w:b/>
      <w:bCs/>
    </w:rPr>
  </w:style>
  <w:style w:type="paragraph" w:styleId="BodyTextIndent2">
    <w:name w:val="Body Text Indent 2"/>
    <w:basedOn w:val="Normal"/>
    <w:link w:val="BodyTextIndent2Char"/>
    <w:rsid w:val="00246BA5"/>
    <w:pPr>
      <w:ind w:left="252" w:hanging="252"/>
      <w:jc w:val="both"/>
    </w:pPr>
    <w:rPr>
      <w:rFonts w:ascii="Bookman Old Style" w:hAnsi="Bookman Old Style"/>
      <w:lang w:val="x-none" w:eastAsia="x-none"/>
    </w:rPr>
  </w:style>
  <w:style w:type="character" w:customStyle="1" w:styleId="BodyTextIndent2Char">
    <w:name w:val="Body Text Indent 2 Char"/>
    <w:link w:val="BodyTextIndent2"/>
    <w:rsid w:val="00246BA5"/>
    <w:rPr>
      <w:rFonts w:ascii="Bookman Old Style" w:hAnsi="Bookman Old Style"/>
      <w:sz w:val="24"/>
      <w:szCs w:val="24"/>
    </w:rPr>
  </w:style>
  <w:style w:type="character" w:customStyle="1" w:styleId="ListParagraphChar">
    <w:name w:val="List Paragraph Char"/>
    <w:link w:val="ListParagraph"/>
    <w:uiPriority w:val="34"/>
    <w:qFormat/>
    <w:locked/>
    <w:rsid w:val="0080431E"/>
    <w:rPr>
      <w:sz w:val="24"/>
      <w:szCs w:val="24"/>
      <w:lang w:val="en-US" w:eastAsia="en-US"/>
    </w:rPr>
  </w:style>
  <w:style w:type="character" w:customStyle="1" w:styleId="Heading1Char">
    <w:name w:val="Heading 1 Char"/>
    <w:link w:val="Heading1"/>
    <w:uiPriority w:val="9"/>
    <w:rsid w:val="00CB509A"/>
    <w:rPr>
      <w:rFonts w:ascii="Cambria" w:hAnsi="Cambria"/>
      <w:b/>
      <w:bCs/>
      <w:kern w:val="32"/>
      <w:sz w:val="32"/>
      <w:szCs w:val="32"/>
      <w:lang w:val="en-US" w:eastAsia="en-US"/>
    </w:rPr>
  </w:style>
  <w:style w:type="character" w:customStyle="1" w:styleId="Heading2Char">
    <w:name w:val="Heading 2 Char"/>
    <w:link w:val="Heading2"/>
    <w:uiPriority w:val="9"/>
    <w:semiHidden/>
    <w:rsid w:val="00CB509A"/>
    <w:rPr>
      <w:rFonts w:ascii="Cambria" w:hAnsi="Cambria"/>
      <w:b/>
      <w:bCs/>
      <w:i/>
      <w:iCs/>
      <w:sz w:val="28"/>
      <w:szCs w:val="28"/>
      <w:lang w:val="en-US" w:eastAsia="en-US"/>
    </w:rPr>
  </w:style>
  <w:style w:type="character" w:customStyle="1" w:styleId="Heading3Char">
    <w:name w:val="Heading 3 Char"/>
    <w:link w:val="Heading3"/>
    <w:uiPriority w:val="9"/>
    <w:semiHidden/>
    <w:rsid w:val="00CB509A"/>
    <w:rPr>
      <w:rFonts w:ascii="Cambria" w:hAnsi="Cambria"/>
      <w:b/>
      <w:bCs/>
      <w:sz w:val="26"/>
      <w:szCs w:val="26"/>
      <w:lang w:val="en-US" w:eastAsia="en-US"/>
    </w:rPr>
  </w:style>
  <w:style w:type="character" w:customStyle="1" w:styleId="Heading4Char">
    <w:name w:val="Heading 4 Char"/>
    <w:link w:val="Heading4"/>
    <w:uiPriority w:val="9"/>
    <w:semiHidden/>
    <w:rsid w:val="00CB509A"/>
    <w:rPr>
      <w:rFonts w:ascii="Calibri" w:hAnsi="Calibri"/>
      <w:b/>
      <w:bCs/>
      <w:sz w:val="28"/>
      <w:szCs w:val="28"/>
      <w:lang w:val="en-US" w:eastAsia="en-US"/>
    </w:rPr>
  </w:style>
  <w:style w:type="character" w:customStyle="1" w:styleId="Heading5Char">
    <w:name w:val="Heading 5 Char"/>
    <w:link w:val="Heading5"/>
    <w:uiPriority w:val="9"/>
    <w:semiHidden/>
    <w:rsid w:val="00CB509A"/>
    <w:rPr>
      <w:rFonts w:ascii="Calibri" w:hAnsi="Calibri"/>
      <w:b/>
      <w:bCs/>
      <w:i/>
      <w:iCs/>
      <w:sz w:val="26"/>
      <w:szCs w:val="26"/>
      <w:lang w:val="en-US" w:eastAsia="en-US"/>
    </w:rPr>
  </w:style>
  <w:style w:type="character" w:customStyle="1" w:styleId="Heading6Char">
    <w:name w:val="Heading 6 Char"/>
    <w:link w:val="Heading6"/>
    <w:rsid w:val="00CB509A"/>
    <w:rPr>
      <w:b/>
      <w:bCs/>
      <w:sz w:val="22"/>
      <w:szCs w:val="22"/>
      <w:lang w:val="en-US" w:eastAsia="en-US"/>
    </w:rPr>
  </w:style>
  <w:style w:type="character" w:customStyle="1" w:styleId="Heading7Char">
    <w:name w:val="Heading 7 Char"/>
    <w:link w:val="Heading7"/>
    <w:uiPriority w:val="9"/>
    <w:semiHidden/>
    <w:rsid w:val="00CB509A"/>
    <w:rPr>
      <w:rFonts w:ascii="Calibri" w:hAnsi="Calibri"/>
      <w:sz w:val="24"/>
      <w:szCs w:val="24"/>
      <w:lang w:val="en-US" w:eastAsia="en-US"/>
    </w:rPr>
  </w:style>
  <w:style w:type="character" w:customStyle="1" w:styleId="Heading8Char">
    <w:name w:val="Heading 8 Char"/>
    <w:link w:val="Heading8"/>
    <w:uiPriority w:val="9"/>
    <w:semiHidden/>
    <w:rsid w:val="00CB509A"/>
    <w:rPr>
      <w:rFonts w:ascii="Calibri" w:hAnsi="Calibri"/>
      <w:i/>
      <w:iCs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semiHidden/>
    <w:rsid w:val="00CB509A"/>
    <w:rPr>
      <w:rFonts w:ascii="Cambria" w:hAnsi="Cambria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DOK%20DEN%20B\UUK\UUK-BANDUNG%20%20PTDI%20PJ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2BD951-F716-4878-83BC-412C171BC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UUK-BANDUNG  PTDI PJR</Template>
  <TotalTime>12</TotalTime>
  <Pages>1</Pages>
  <Words>161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DIVISI PROFESI DAN PENGAMANAN POLRI</vt:lpstr>
    </vt:vector>
  </TitlesOfParts>
  <Company>SnipeR's Redemption Network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DIVISI PROFESI DAN PENGAMANAN POLRI</dc:title>
  <dc:subject/>
  <dc:creator>PUSPAMINAL</dc:creator>
  <cp:keywords/>
  <cp:lastModifiedBy>Raflli Faisal</cp:lastModifiedBy>
  <cp:revision>15</cp:revision>
  <cp:lastPrinted>2022-11-13T10:27:00Z</cp:lastPrinted>
  <dcterms:created xsi:type="dcterms:W3CDTF">2023-02-13T10:15:00Z</dcterms:created>
  <dcterms:modified xsi:type="dcterms:W3CDTF">2023-10-30T08:46:00Z</dcterms:modified>
</cp:coreProperties>
</file>